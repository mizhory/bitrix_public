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5A96E" w14:textId="01EA193F" w:rsidR="00FC521E" w:rsidRDefault="00A675FC" w:rsidP="00A675FC">
      <w:r>
        <w:t xml:space="preserve">Заявка на </w:t>
      </w:r>
      <w:r w:rsidR="00AA67B8">
        <w:t>авансовый отчет</w:t>
      </w:r>
      <w:r>
        <w:t xml:space="preserve"> </w:t>
      </w:r>
      <w:r w:rsidR="0093278E">
        <w:t>№</w:t>
      </w:r>
      <w:r w:rsidR="0093278E" w:rsidRPr="00F20905">
        <w:t>${</w:t>
      </w:r>
      <w:r w:rsidR="00C73E44">
        <w:rPr>
          <w:lang w:val="en-US"/>
        </w:rPr>
        <w:t>ID</w:t>
      </w:r>
      <w:r w:rsidR="0093278E" w:rsidRPr="00F20905">
        <w:t>}</w:t>
      </w:r>
      <w:r w:rsidR="0093278E">
        <w:t xml:space="preserve"> от </w:t>
      </w:r>
      <w:r w:rsidR="0093278E" w:rsidRPr="00B82C0A">
        <w:t>${</w:t>
      </w:r>
      <w:r w:rsidR="0093278E">
        <w:rPr>
          <w:lang w:val="en-US"/>
        </w:rPr>
        <w:t>DATE</w:t>
      </w:r>
      <w:r w:rsidR="0093278E" w:rsidRPr="00B82C0A">
        <w:t>_</w:t>
      </w:r>
      <w:r w:rsidR="0093278E">
        <w:rPr>
          <w:lang w:val="en-US"/>
        </w:rPr>
        <w:t>CREATE</w:t>
      </w:r>
      <w:r w:rsidR="0093278E" w:rsidRPr="00B82C0A">
        <w:t>_</w:t>
      </w:r>
      <w:r w:rsidR="0093278E">
        <w:rPr>
          <w:lang w:val="en-US"/>
        </w:rPr>
        <w:t>STRICT</w:t>
      </w:r>
      <w:r w:rsidR="0093278E" w:rsidRPr="00B82C0A">
        <w:t>}</w:t>
      </w:r>
    </w:p>
    <w:p w14:paraId="31EC5DE4" w14:textId="44EA7BE1" w:rsidR="003F06B9" w:rsidRPr="009248B0" w:rsidRDefault="003F06B9" w:rsidP="00A675FC">
      <w:r>
        <w:t>Сведения по заявке: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054"/>
        <w:gridCol w:w="5055"/>
      </w:tblGrid>
      <w:tr w:rsidR="00191136" w:rsidRPr="009248B0" w14:paraId="3BDB441B" w14:textId="77777777" w:rsidTr="1E36F8A2">
        <w:tc>
          <w:tcPr>
            <w:tcW w:w="5054" w:type="dxa"/>
            <w:vAlign w:val="center"/>
          </w:tcPr>
          <w:p w14:paraId="32787EAA" w14:textId="76915043" w:rsidR="00191136" w:rsidRDefault="00191136" w:rsidP="00D6535F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>
              <w:rPr>
                <w:rFonts w:cs="Arial"/>
                <w:sz w:val="20"/>
                <w:shd w:val="clear" w:color="auto" w:fill="F8F9FA"/>
              </w:rPr>
              <w:t>Тип авансового отчета</w:t>
            </w:r>
          </w:p>
        </w:tc>
        <w:tc>
          <w:tcPr>
            <w:tcW w:w="5055" w:type="dxa"/>
          </w:tcPr>
          <w:p w14:paraId="539FFDDF" w14:textId="5E5FD383" w:rsidR="00191136" w:rsidRPr="00191136" w:rsidRDefault="00191136" w:rsidP="00FC521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${AVO_TYPE}</w:t>
            </w:r>
          </w:p>
        </w:tc>
      </w:tr>
      <w:tr w:rsidR="00FC521E" w:rsidRPr="009248B0" w14:paraId="5B479299" w14:textId="77777777" w:rsidTr="1E36F8A2">
        <w:tc>
          <w:tcPr>
            <w:tcW w:w="5054" w:type="dxa"/>
            <w:vAlign w:val="center"/>
          </w:tcPr>
          <w:p w14:paraId="3ED1450A" w14:textId="3DC9F6CD" w:rsidR="00FC521E" w:rsidRPr="009248B0" w:rsidRDefault="00174561" w:rsidP="00D6535F">
            <w:pPr>
              <w:jc w:val="left"/>
              <w:rPr>
                <w:rFonts w:cs="Arial"/>
                <w:color w:val="auto"/>
                <w:sz w:val="20"/>
                <w:lang w:eastAsia="ru-RU"/>
              </w:rPr>
            </w:pPr>
            <w:r>
              <w:rPr>
                <w:rFonts w:cs="Arial"/>
                <w:sz w:val="20"/>
                <w:shd w:val="clear" w:color="auto" w:fill="F8F9FA"/>
              </w:rPr>
              <w:t>Номер заявки на авансовый отчет</w:t>
            </w:r>
          </w:p>
        </w:tc>
        <w:tc>
          <w:tcPr>
            <w:tcW w:w="5055" w:type="dxa"/>
          </w:tcPr>
          <w:p w14:paraId="7D5259AF" w14:textId="1129CEF8" w:rsidR="00FC521E" w:rsidRPr="00495D18" w:rsidRDefault="0093278E" w:rsidP="00FC521E">
            <w:pPr>
              <w:rPr>
                <w:rFonts w:cs="Arial"/>
                <w:sz w:val="20"/>
              </w:rPr>
            </w:pPr>
            <w:r w:rsidRPr="00495D18">
              <w:rPr>
                <w:sz w:val="20"/>
              </w:rPr>
              <w:t>${</w:t>
            </w:r>
            <w:r w:rsidR="00C73E44">
              <w:rPr>
                <w:sz w:val="20"/>
                <w:lang w:val="en-US"/>
              </w:rPr>
              <w:t>ID</w:t>
            </w:r>
            <w:r w:rsidRPr="00495D18">
              <w:rPr>
                <w:sz w:val="20"/>
              </w:rPr>
              <w:t>}</w:t>
            </w:r>
          </w:p>
        </w:tc>
      </w:tr>
      <w:tr w:rsidR="00767D6E" w:rsidRPr="009248B0" w14:paraId="0CE44B9D" w14:textId="77777777" w:rsidTr="1E36F8A2">
        <w:tc>
          <w:tcPr>
            <w:tcW w:w="5054" w:type="dxa"/>
            <w:vAlign w:val="center"/>
          </w:tcPr>
          <w:p w14:paraId="63CFD384" w14:textId="6F988CF4" w:rsidR="00767D6E" w:rsidRPr="009248B0" w:rsidRDefault="00174561" w:rsidP="00D6535F">
            <w:pPr>
              <w:jc w:val="left"/>
              <w:rPr>
                <w:rFonts w:cs="Arial"/>
                <w:color w:val="auto"/>
                <w:sz w:val="20"/>
                <w:lang w:eastAsia="ru-RU"/>
              </w:rPr>
            </w:pPr>
            <w:r>
              <w:rPr>
                <w:rFonts w:cs="Arial"/>
                <w:color w:val="auto"/>
                <w:sz w:val="20"/>
                <w:lang w:eastAsia="ru-RU"/>
              </w:rPr>
              <w:t>Плательщик</w:t>
            </w:r>
          </w:p>
        </w:tc>
        <w:tc>
          <w:tcPr>
            <w:tcW w:w="5055" w:type="dxa"/>
          </w:tcPr>
          <w:p w14:paraId="36F26A49" w14:textId="6242BA5A" w:rsidR="00767D6E" w:rsidRPr="00767291" w:rsidRDefault="0093278E" w:rsidP="00767D6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n-US"/>
              </w:rPr>
              <w:t>${</w:t>
            </w:r>
            <w:r w:rsidRPr="0093278E">
              <w:rPr>
                <w:rFonts w:cs="Arial"/>
                <w:sz w:val="20"/>
                <w:lang w:val="en-US"/>
              </w:rPr>
              <w:t>SELECTED_PAYER</w:t>
            </w:r>
            <w:r>
              <w:rPr>
                <w:rFonts w:cs="Arial"/>
                <w:sz w:val="20"/>
                <w:lang w:val="en-US"/>
              </w:rPr>
              <w:t>}</w:t>
            </w:r>
            <w:r w:rsidR="00767291">
              <w:rPr>
                <w:rFonts w:cs="Arial"/>
                <w:sz w:val="20"/>
                <w:lang w:val="en-US"/>
              </w:rPr>
              <w:t>${</w:t>
            </w:r>
            <w:r w:rsidR="00767291" w:rsidRPr="00767291">
              <w:rPr>
                <w:rFonts w:cs="Arial"/>
                <w:sz w:val="20"/>
                <w:lang w:val="en-US"/>
              </w:rPr>
              <w:t>PAYER_NAL</w:t>
            </w:r>
            <w:r w:rsidR="00767291">
              <w:rPr>
                <w:rFonts w:cs="Arial"/>
                <w:sz w:val="20"/>
                <w:lang w:val="en-US"/>
              </w:rPr>
              <w:t>}</w:t>
            </w:r>
          </w:p>
        </w:tc>
      </w:tr>
      <w:tr w:rsidR="003802B3" w:rsidRPr="009248B0" w14:paraId="5DD4ECBE" w14:textId="77777777" w:rsidTr="00AF394F">
        <w:tc>
          <w:tcPr>
            <w:tcW w:w="5054" w:type="dxa"/>
            <w:shd w:val="clear" w:color="auto" w:fill="auto"/>
            <w:vAlign w:val="center"/>
          </w:tcPr>
          <w:p w14:paraId="0E60C795" w14:textId="57E05F16" w:rsidR="003802B3" w:rsidRPr="009248B0" w:rsidRDefault="003802B3" w:rsidP="003802B3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 w:rsidRPr="009248B0">
              <w:rPr>
                <w:rFonts w:cs="Arial"/>
                <w:sz w:val="20"/>
                <w:shd w:val="clear" w:color="auto" w:fill="F8F9FA"/>
              </w:rPr>
              <w:t xml:space="preserve">Получатель платежа </w:t>
            </w:r>
          </w:p>
        </w:tc>
        <w:tc>
          <w:tcPr>
            <w:tcW w:w="5055" w:type="dxa"/>
          </w:tcPr>
          <w:p w14:paraId="31D5456B" w14:textId="669C528B" w:rsidR="003802B3" w:rsidRPr="0093278E" w:rsidRDefault="0093278E" w:rsidP="003802B3">
            <w:pPr>
              <w:rPr>
                <w:rFonts w:cs="Arial"/>
                <w:sz w:val="20"/>
              </w:rPr>
            </w:pPr>
            <w:r w:rsidRPr="0093278E">
              <w:rPr>
                <w:rFonts w:cs="Arial"/>
                <w:sz w:val="20"/>
                <w:lang w:val="en-US"/>
              </w:rPr>
              <w:t>${AUTOCOMPLETE_FIELD}</w:t>
            </w:r>
          </w:p>
        </w:tc>
      </w:tr>
      <w:tr w:rsidR="00F64E38" w:rsidRPr="009248B0" w14:paraId="1A67D221" w14:textId="77777777" w:rsidTr="00836F0E">
        <w:tc>
          <w:tcPr>
            <w:tcW w:w="5054" w:type="dxa"/>
            <w:vAlign w:val="center"/>
          </w:tcPr>
          <w:p w14:paraId="421C4438" w14:textId="77777777" w:rsidR="00F64E38" w:rsidRPr="009248B0" w:rsidRDefault="00F64E38" w:rsidP="00836F0E">
            <w:pPr>
              <w:jc w:val="left"/>
              <w:rPr>
                <w:rFonts w:cs="Arial"/>
                <w:color w:val="auto"/>
                <w:sz w:val="20"/>
                <w:lang w:eastAsia="ru-RU"/>
              </w:rPr>
            </w:pPr>
            <w:r w:rsidRPr="009248B0">
              <w:rPr>
                <w:rFonts w:cs="Arial"/>
                <w:sz w:val="20"/>
                <w:shd w:val="clear" w:color="auto" w:fill="F8F9FA"/>
              </w:rPr>
              <w:t>Назначение платежа</w:t>
            </w:r>
          </w:p>
        </w:tc>
        <w:tc>
          <w:tcPr>
            <w:tcW w:w="5055" w:type="dxa"/>
          </w:tcPr>
          <w:p w14:paraId="5171EB97" w14:textId="53D74392" w:rsidR="00F64E38" w:rsidRPr="0093278E" w:rsidRDefault="0093278E" w:rsidP="00836F0E">
            <w:pPr>
              <w:rPr>
                <w:rFonts w:cs="Arial"/>
                <w:sz w:val="20"/>
              </w:rPr>
            </w:pPr>
            <w:r w:rsidRPr="0093278E">
              <w:rPr>
                <w:rFonts w:cs="Arial"/>
                <w:sz w:val="20"/>
                <w:lang w:val="en-US"/>
              </w:rPr>
              <w:t>${DIRECTION_PAY}</w:t>
            </w:r>
          </w:p>
        </w:tc>
      </w:tr>
      <w:tr w:rsidR="003802B3" w:rsidRPr="009248B0" w14:paraId="5BEE26ED" w14:textId="77777777" w:rsidTr="1E36F8A2">
        <w:tc>
          <w:tcPr>
            <w:tcW w:w="5054" w:type="dxa"/>
            <w:vAlign w:val="center"/>
          </w:tcPr>
          <w:p w14:paraId="7E7D5C6F" w14:textId="07B8A4AB" w:rsidR="003802B3" w:rsidRPr="009248B0" w:rsidRDefault="00AF394F" w:rsidP="003802B3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 w:rsidRPr="009248B0">
              <w:rPr>
                <w:rFonts w:cs="Arial"/>
                <w:sz w:val="20"/>
                <w:shd w:val="clear" w:color="auto" w:fill="F8F9FA"/>
              </w:rPr>
              <w:t>Общая сумма</w:t>
            </w:r>
            <w:r w:rsidR="00174561">
              <w:rPr>
                <w:rFonts w:cs="Arial"/>
                <w:sz w:val="20"/>
                <w:shd w:val="clear" w:color="auto" w:fill="F8F9FA"/>
              </w:rPr>
              <w:t xml:space="preserve"> (получили)</w:t>
            </w:r>
          </w:p>
        </w:tc>
        <w:tc>
          <w:tcPr>
            <w:tcW w:w="5055" w:type="dxa"/>
          </w:tcPr>
          <w:p w14:paraId="2A500C21" w14:textId="04681915" w:rsidR="003802B3" w:rsidRPr="00A77BBF" w:rsidRDefault="00155207" w:rsidP="003802B3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${</w:t>
            </w:r>
            <w:r w:rsidRPr="00155207">
              <w:rPr>
                <w:rFonts w:cs="Arial"/>
                <w:sz w:val="20"/>
                <w:lang w:val="en-US"/>
              </w:rPr>
              <w:t>APP_SUM</w:t>
            </w:r>
            <w:r>
              <w:rPr>
                <w:rFonts w:cs="Arial"/>
                <w:sz w:val="20"/>
                <w:lang w:val="en-US"/>
              </w:rPr>
              <w:t>}</w:t>
            </w:r>
          </w:p>
        </w:tc>
      </w:tr>
      <w:tr w:rsidR="00194E74" w:rsidRPr="009248B0" w14:paraId="50C2053C" w14:textId="77777777" w:rsidTr="1E36F8A2">
        <w:tc>
          <w:tcPr>
            <w:tcW w:w="5054" w:type="dxa"/>
            <w:vAlign w:val="center"/>
          </w:tcPr>
          <w:p w14:paraId="2DFB0C1A" w14:textId="2CF1F4F2" w:rsidR="00194E74" w:rsidRPr="009248B0" w:rsidRDefault="00DA2B09" w:rsidP="003802B3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bookmarkStart w:id="0" w:name="OLE_LINK1"/>
            <w:bookmarkStart w:id="1" w:name="OLE_LINK2"/>
            <w:r>
              <w:rPr>
                <w:rFonts w:cs="Arial"/>
                <w:sz w:val="20"/>
                <w:shd w:val="clear" w:color="auto" w:fill="F8F9FA"/>
              </w:rPr>
              <w:t>Итого на отчетный период</w:t>
            </w:r>
            <w:bookmarkEnd w:id="0"/>
            <w:bookmarkEnd w:id="1"/>
          </w:p>
        </w:tc>
        <w:tc>
          <w:tcPr>
            <w:tcW w:w="5055" w:type="dxa"/>
          </w:tcPr>
          <w:p w14:paraId="130C0FAC" w14:textId="2D89CB33" w:rsidR="00194E74" w:rsidRDefault="00194E74" w:rsidP="003802B3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${TOTAL_SUM}</w:t>
            </w:r>
          </w:p>
        </w:tc>
      </w:tr>
      <w:tr w:rsidR="00DA2B09" w:rsidRPr="009248B0" w14:paraId="3189AA82" w14:textId="77777777" w:rsidTr="009274EA">
        <w:tc>
          <w:tcPr>
            <w:tcW w:w="5054" w:type="dxa"/>
          </w:tcPr>
          <w:p w14:paraId="6E6E8E19" w14:textId="05CA2D55" w:rsidR="00DA2B09" w:rsidRPr="009248B0" w:rsidRDefault="00DA2B09" w:rsidP="00DA2B09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>
              <w:rPr>
                <w:rFonts w:cs="Arial"/>
                <w:sz w:val="20"/>
              </w:rPr>
              <w:t>Сдано в кассу:</w:t>
            </w:r>
          </w:p>
        </w:tc>
        <w:tc>
          <w:tcPr>
            <w:tcW w:w="5055" w:type="dxa"/>
          </w:tcPr>
          <w:p w14:paraId="224E5117" w14:textId="171D8204" w:rsidR="00DA2B09" w:rsidRPr="00DA2B09" w:rsidRDefault="00DA2B09" w:rsidP="00DA2B09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${</w:t>
            </w:r>
            <w:r w:rsidRPr="00155207">
              <w:rPr>
                <w:rFonts w:cs="Arial"/>
                <w:sz w:val="20"/>
                <w:lang w:val="en-US"/>
              </w:rPr>
              <w:t>RETURN_SUMM</w:t>
            </w:r>
            <w:r>
              <w:rPr>
                <w:rFonts w:cs="Arial"/>
                <w:sz w:val="20"/>
                <w:lang w:val="en-US"/>
              </w:rPr>
              <w:t>}</w:t>
            </w:r>
          </w:p>
        </w:tc>
      </w:tr>
      <w:tr w:rsidR="00DA2B09" w:rsidRPr="009248B0" w14:paraId="329C634F" w14:textId="77777777" w:rsidTr="1E36F8A2">
        <w:tc>
          <w:tcPr>
            <w:tcW w:w="5054" w:type="dxa"/>
            <w:vAlign w:val="center"/>
          </w:tcPr>
          <w:p w14:paraId="3EA0E19E" w14:textId="59463CFF" w:rsidR="00DA2B09" w:rsidRPr="009248B0" w:rsidRDefault="00DA2B09" w:rsidP="00DA2B09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>
              <w:rPr>
                <w:rFonts w:cs="Arial"/>
                <w:sz w:val="20"/>
              </w:rPr>
              <w:t>Входящий остаток</w:t>
            </w:r>
          </w:p>
        </w:tc>
        <w:tc>
          <w:tcPr>
            <w:tcW w:w="5055" w:type="dxa"/>
          </w:tcPr>
          <w:p w14:paraId="3CFC357A" w14:textId="3C4EED08" w:rsidR="00DA2B09" w:rsidRPr="00DA2B09" w:rsidRDefault="00DA2B09" w:rsidP="00DA2B09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${</w:t>
            </w:r>
            <w:r w:rsidRPr="00DA2B09">
              <w:rPr>
                <w:rFonts w:cs="Arial"/>
                <w:sz w:val="20"/>
                <w:lang w:val="en-US"/>
              </w:rPr>
              <w:t>INCOMING_BALANCE</w:t>
            </w:r>
            <w:r>
              <w:rPr>
                <w:rFonts w:cs="Arial"/>
                <w:sz w:val="20"/>
                <w:lang w:val="en-US"/>
              </w:rPr>
              <w:t>}</w:t>
            </w:r>
          </w:p>
        </w:tc>
      </w:tr>
      <w:tr w:rsidR="00DA2B09" w:rsidRPr="009248B0" w14:paraId="158B45ED" w14:textId="77777777" w:rsidTr="1E36F8A2">
        <w:tc>
          <w:tcPr>
            <w:tcW w:w="5054" w:type="dxa"/>
            <w:vAlign w:val="center"/>
          </w:tcPr>
          <w:p w14:paraId="7B021A8E" w14:textId="49BEC4C2" w:rsidR="00DA2B09" w:rsidRPr="009248B0" w:rsidRDefault="00DA2B09" w:rsidP="00DA2B09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>
              <w:rPr>
                <w:rFonts w:cs="Arial"/>
                <w:sz w:val="20"/>
              </w:rPr>
              <w:t>Остаток/Перерасчет</w:t>
            </w:r>
          </w:p>
        </w:tc>
        <w:tc>
          <w:tcPr>
            <w:tcW w:w="5055" w:type="dxa"/>
          </w:tcPr>
          <w:p w14:paraId="1AC1BD63" w14:textId="5F169FF9" w:rsidR="00DA2B09" w:rsidRPr="00DA2B09" w:rsidRDefault="00DA2B09" w:rsidP="00DA2B09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${</w:t>
            </w:r>
            <w:r w:rsidRPr="00DA2B09">
              <w:rPr>
                <w:rFonts w:cs="Arial"/>
                <w:sz w:val="20"/>
                <w:lang w:val="en-US"/>
              </w:rPr>
              <w:t>OVERSPENDING</w:t>
            </w:r>
            <w:r>
              <w:rPr>
                <w:rFonts w:cs="Arial"/>
                <w:sz w:val="20"/>
                <w:lang w:val="en-US"/>
              </w:rPr>
              <w:t>}</w:t>
            </w:r>
          </w:p>
        </w:tc>
      </w:tr>
    </w:tbl>
    <w:p w14:paraId="0A080E6D" w14:textId="721E2FB4" w:rsidR="002127A0" w:rsidRDefault="002127A0">
      <w:r>
        <w:rPr>
          <w:rFonts w:cs="Arial"/>
          <w:sz w:val="20"/>
          <w:lang w:val="en-US"/>
        </w:rPr>
        <w:t>${</w:t>
      </w:r>
      <w:proofErr w:type="spellStart"/>
      <w:r>
        <w:rPr>
          <w:rFonts w:cs="Arial"/>
          <w:sz w:val="20"/>
          <w:lang w:val="en-US"/>
        </w:rPr>
        <w:t>be_block</w:t>
      </w:r>
      <w:proofErr w:type="spellEnd"/>
      <w:r>
        <w:rPr>
          <w:rFonts w:cs="Arial"/>
          <w:sz w:val="20"/>
          <w:lang w:val="en-US"/>
        </w:rPr>
        <w:t>}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054"/>
        <w:gridCol w:w="5055"/>
      </w:tblGrid>
      <w:tr w:rsidR="00174561" w:rsidRPr="009248B0" w14:paraId="2205CA95" w14:textId="77777777" w:rsidTr="1E36F8A2">
        <w:tc>
          <w:tcPr>
            <w:tcW w:w="5054" w:type="dxa"/>
            <w:vAlign w:val="center"/>
          </w:tcPr>
          <w:p w14:paraId="00B6F76A" w14:textId="7782B2BD" w:rsidR="00174561" w:rsidRPr="00F71AEF" w:rsidRDefault="00174561" w:rsidP="00AD4257">
            <w:pPr>
              <w:jc w:val="left"/>
              <w:rPr>
                <w:rFonts w:cs="Arial"/>
                <w:sz w:val="20"/>
                <w:shd w:val="clear" w:color="auto" w:fill="F8F9FA"/>
                <w:lang w:val="en-US"/>
              </w:rPr>
            </w:pPr>
            <w:r>
              <w:rPr>
                <w:rFonts w:cs="Arial"/>
                <w:sz w:val="20"/>
                <w:shd w:val="clear" w:color="auto" w:fill="F8F9FA"/>
              </w:rPr>
              <w:t>Статья расходов</w:t>
            </w:r>
          </w:p>
        </w:tc>
        <w:tc>
          <w:tcPr>
            <w:tcW w:w="5055" w:type="dxa"/>
          </w:tcPr>
          <w:p w14:paraId="063E606C" w14:textId="4133AF52" w:rsidR="00174561" w:rsidRPr="00382F4B" w:rsidRDefault="00382F4B" w:rsidP="00AD4257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${</w:t>
            </w:r>
            <w:proofErr w:type="gramStart"/>
            <w:r>
              <w:rPr>
                <w:rFonts w:cs="Arial"/>
                <w:sz w:val="20"/>
                <w:lang w:val="en-US"/>
              </w:rPr>
              <w:t>BE::</w:t>
            </w:r>
            <w:proofErr w:type="gramEnd"/>
            <w:r>
              <w:rPr>
                <w:rFonts w:cs="Arial"/>
                <w:sz w:val="20"/>
                <w:lang w:val="en-US"/>
              </w:rPr>
              <w:t>ARTICLE}</w:t>
            </w:r>
          </w:p>
        </w:tc>
      </w:tr>
      <w:tr w:rsidR="00A064BA" w:rsidRPr="009248B0" w14:paraId="44FCF86B" w14:textId="77777777" w:rsidTr="1E36F8A2">
        <w:tc>
          <w:tcPr>
            <w:tcW w:w="5054" w:type="dxa"/>
            <w:vAlign w:val="center"/>
          </w:tcPr>
          <w:p w14:paraId="345CDD54" w14:textId="2CC158BF" w:rsidR="00A064BA" w:rsidRDefault="00A064BA" w:rsidP="00AD4257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>
              <w:rPr>
                <w:rFonts w:cs="Arial"/>
                <w:sz w:val="20"/>
                <w:shd w:val="clear" w:color="auto" w:fill="F8F9FA"/>
              </w:rPr>
              <w:t>Потратили</w:t>
            </w:r>
          </w:p>
        </w:tc>
        <w:tc>
          <w:tcPr>
            <w:tcW w:w="5055" w:type="dxa"/>
          </w:tcPr>
          <w:p w14:paraId="69A39E4E" w14:textId="2135FF31" w:rsidR="00A064BA" w:rsidRPr="00155207" w:rsidRDefault="00155207" w:rsidP="00AD4257">
            <w:pPr>
              <w:rPr>
                <w:rFonts w:cs="Arial"/>
                <w:sz w:val="20"/>
              </w:rPr>
            </w:pPr>
            <w:r w:rsidRPr="00155207">
              <w:rPr>
                <w:rFonts w:cs="Arial"/>
                <w:sz w:val="20"/>
                <w:lang w:val="en-US"/>
              </w:rPr>
              <w:t>${</w:t>
            </w:r>
            <w:proofErr w:type="gramStart"/>
            <w:r w:rsidRPr="00155207">
              <w:rPr>
                <w:rFonts w:cs="Arial"/>
                <w:sz w:val="20"/>
                <w:lang w:val="en-US"/>
              </w:rPr>
              <w:t>BE::</w:t>
            </w:r>
            <w:proofErr w:type="gramEnd"/>
            <w:r w:rsidRPr="00155207">
              <w:rPr>
                <w:rFonts w:cs="Arial"/>
                <w:sz w:val="20"/>
                <w:lang w:val="en-US"/>
              </w:rPr>
              <w:t>SUM}</w:t>
            </w:r>
          </w:p>
        </w:tc>
      </w:tr>
      <w:tr w:rsidR="00AD4257" w:rsidRPr="009248B0" w14:paraId="0054754B" w14:textId="77777777" w:rsidTr="1E36F8A2">
        <w:tc>
          <w:tcPr>
            <w:tcW w:w="5054" w:type="dxa"/>
            <w:vAlign w:val="center"/>
          </w:tcPr>
          <w:p w14:paraId="075E3419" w14:textId="62906A1E" w:rsidR="00AD4257" w:rsidRPr="009248B0" w:rsidRDefault="00BA7B6F" w:rsidP="00AD4257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>
              <w:rPr>
                <w:rFonts w:cs="Arial"/>
                <w:sz w:val="20"/>
                <w:shd w:val="clear" w:color="auto" w:fill="F8F9FA"/>
              </w:rPr>
              <w:t>Р</w:t>
            </w:r>
            <w:r w:rsidR="0046658D">
              <w:rPr>
                <w:rFonts w:cs="Arial"/>
                <w:sz w:val="20"/>
                <w:shd w:val="clear" w:color="auto" w:fill="F8F9FA"/>
              </w:rPr>
              <w:t>аспределение по БЕ</w:t>
            </w:r>
          </w:p>
        </w:tc>
        <w:tc>
          <w:tcPr>
            <w:tcW w:w="5055" w:type="dxa"/>
          </w:tcPr>
          <w:p w14:paraId="440148D9" w14:textId="6FB5526E" w:rsidR="00A675FC" w:rsidRPr="00155207" w:rsidRDefault="00155207" w:rsidP="001C6255">
            <w:pPr>
              <w:jc w:val="left"/>
              <w:rPr>
                <w:rFonts w:cs="Arial"/>
                <w:sz w:val="20"/>
              </w:rPr>
            </w:pPr>
            <w:r w:rsidRPr="00155207">
              <w:rPr>
                <w:rFonts w:cs="Arial"/>
                <w:sz w:val="20"/>
                <w:lang w:val="en-US"/>
              </w:rPr>
              <w:t>${</w:t>
            </w:r>
            <w:proofErr w:type="gramStart"/>
            <w:r w:rsidRPr="00155207">
              <w:rPr>
                <w:rFonts w:cs="Arial"/>
                <w:sz w:val="20"/>
                <w:lang w:val="en-US"/>
              </w:rPr>
              <w:t>BE::</w:t>
            </w:r>
            <w:proofErr w:type="gramEnd"/>
            <w:r w:rsidRPr="00155207">
              <w:rPr>
                <w:rFonts w:cs="Arial"/>
                <w:sz w:val="20"/>
                <w:lang w:val="en-US"/>
              </w:rPr>
              <w:t>ITEMS}</w:t>
            </w:r>
          </w:p>
        </w:tc>
      </w:tr>
      <w:tr w:rsidR="00DA2B09" w:rsidRPr="009248B0" w14:paraId="4797606E" w14:textId="77777777" w:rsidTr="1E36F8A2">
        <w:tc>
          <w:tcPr>
            <w:tcW w:w="5054" w:type="dxa"/>
            <w:vAlign w:val="center"/>
          </w:tcPr>
          <w:p w14:paraId="14FA42C8" w14:textId="1FFCEF79" w:rsidR="00DA2B09" w:rsidRDefault="00DA2B09" w:rsidP="00AD4257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>
              <w:rPr>
                <w:rFonts w:cs="Arial"/>
                <w:sz w:val="20"/>
                <w:shd w:val="clear" w:color="auto" w:fill="F8F9FA"/>
              </w:rPr>
              <w:t>Распределение по Продуктам БЕ</w:t>
            </w:r>
          </w:p>
        </w:tc>
        <w:tc>
          <w:tcPr>
            <w:tcW w:w="5055" w:type="dxa"/>
          </w:tcPr>
          <w:p w14:paraId="5FE0A143" w14:textId="6CD6582A" w:rsidR="00DA2B09" w:rsidRPr="00155207" w:rsidRDefault="00DA2B09" w:rsidP="001C6255">
            <w:pPr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${</w:t>
            </w:r>
            <w:proofErr w:type="gramStart"/>
            <w:r>
              <w:rPr>
                <w:rFonts w:cs="Arial"/>
                <w:sz w:val="20"/>
                <w:lang w:val="en-US"/>
              </w:rPr>
              <w:t>BE::</w:t>
            </w:r>
            <w:proofErr w:type="gramEnd"/>
            <w:r>
              <w:rPr>
                <w:rFonts w:cs="Arial"/>
                <w:sz w:val="20"/>
                <w:lang w:val="en-US"/>
              </w:rPr>
              <w:t>PRODUCTS}</w:t>
            </w:r>
          </w:p>
        </w:tc>
      </w:tr>
    </w:tbl>
    <w:p w14:paraId="0B1910DE" w14:textId="5CA8B2E6" w:rsidR="002127A0" w:rsidRDefault="002127A0">
      <w:r>
        <w:rPr>
          <w:rFonts w:cs="Arial"/>
          <w:sz w:val="20"/>
          <w:lang w:val="en-US"/>
        </w:rPr>
        <w:t>${/</w:t>
      </w:r>
      <w:proofErr w:type="spellStart"/>
      <w:r>
        <w:rPr>
          <w:rFonts w:cs="Arial"/>
          <w:sz w:val="20"/>
          <w:lang w:val="en-US"/>
        </w:rPr>
        <w:t>be_block</w:t>
      </w:r>
      <w:proofErr w:type="spellEnd"/>
      <w:r>
        <w:rPr>
          <w:rFonts w:cs="Arial"/>
          <w:sz w:val="20"/>
          <w:lang w:val="en-US"/>
        </w:rPr>
        <w:t>}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054"/>
        <w:gridCol w:w="5055"/>
      </w:tblGrid>
      <w:tr w:rsidR="00174561" w:rsidRPr="009248B0" w14:paraId="284AE211" w14:textId="77777777" w:rsidTr="1E36F8A2">
        <w:tc>
          <w:tcPr>
            <w:tcW w:w="5054" w:type="dxa"/>
            <w:vAlign w:val="center"/>
          </w:tcPr>
          <w:p w14:paraId="34393D02" w14:textId="235DB7FA" w:rsidR="00174561" w:rsidRPr="007045A0" w:rsidRDefault="00174561" w:rsidP="00174561">
            <w:pPr>
              <w:jc w:val="left"/>
              <w:rPr>
                <w:rFonts w:cs="Arial"/>
                <w:sz w:val="20"/>
                <w:shd w:val="clear" w:color="auto" w:fill="F8F9FA"/>
                <w:lang w:val="en-US"/>
              </w:rPr>
            </w:pPr>
            <w:r w:rsidRPr="009248B0">
              <w:rPr>
                <w:rFonts w:cs="Arial"/>
                <w:sz w:val="20"/>
                <w:shd w:val="clear" w:color="auto" w:fill="F8F9FA"/>
              </w:rPr>
              <w:t>Дата оплаты</w:t>
            </w:r>
          </w:p>
        </w:tc>
        <w:tc>
          <w:tcPr>
            <w:tcW w:w="5055" w:type="dxa"/>
          </w:tcPr>
          <w:p w14:paraId="12E64DFF" w14:textId="6B1C75F7" w:rsidR="00174561" w:rsidRPr="00155207" w:rsidRDefault="00155207" w:rsidP="00174561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${</w:t>
            </w:r>
            <w:r w:rsidRPr="00155207">
              <w:rPr>
                <w:rFonts w:cs="Arial"/>
                <w:sz w:val="20"/>
                <w:lang w:val="en-US"/>
              </w:rPr>
              <w:t>DATE_PAID</w:t>
            </w:r>
            <w:r>
              <w:rPr>
                <w:rFonts w:cs="Arial"/>
                <w:sz w:val="20"/>
                <w:lang w:val="en-US"/>
              </w:rPr>
              <w:t>}</w:t>
            </w:r>
          </w:p>
        </w:tc>
      </w:tr>
      <w:tr w:rsidR="00174561" w:rsidRPr="009248B0" w14:paraId="2FC9DA3C" w14:textId="77777777" w:rsidTr="1E36F8A2">
        <w:tc>
          <w:tcPr>
            <w:tcW w:w="5054" w:type="dxa"/>
            <w:vAlign w:val="center"/>
          </w:tcPr>
          <w:p w14:paraId="75EF7A81" w14:textId="739D593F" w:rsidR="00174561" w:rsidRPr="009248B0" w:rsidRDefault="00174561" w:rsidP="00174561">
            <w:pPr>
              <w:jc w:val="left"/>
              <w:rPr>
                <w:rFonts w:cs="Arial"/>
                <w:sz w:val="20"/>
                <w:shd w:val="clear" w:color="auto" w:fill="F8F9FA"/>
              </w:rPr>
            </w:pPr>
            <w:r w:rsidRPr="009248B0">
              <w:rPr>
                <w:rFonts w:cs="Arial"/>
                <w:sz w:val="20"/>
                <w:shd w:val="clear" w:color="auto" w:fill="F8F9FA"/>
              </w:rPr>
              <w:t>Финансовый месяц/год</w:t>
            </w:r>
          </w:p>
        </w:tc>
        <w:tc>
          <w:tcPr>
            <w:tcW w:w="5055" w:type="dxa"/>
          </w:tcPr>
          <w:p w14:paraId="7F3BAF87" w14:textId="2887FB31" w:rsidR="00174561" w:rsidRPr="00155207" w:rsidRDefault="00155207" w:rsidP="00174561">
            <w:pPr>
              <w:rPr>
                <w:rFonts w:cs="Arial"/>
                <w:sz w:val="20"/>
              </w:rPr>
            </w:pPr>
            <w:r w:rsidRPr="00155207">
              <w:rPr>
                <w:rFonts w:cs="Arial"/>
                <w:sz w:val="20"/>
                <w:lang w:val="en-US"/>
              </w:rPr>
              <w:t>${MONTH}/${YEAR_LIST}</w:t>
            </w:r>
          </w:p>
        </w:tc>
      </w:tr>
      <w:tr w:rsidR="00174561" w:rsidRPr="009248B0" w14:paraId="0A7D95C0" w14:textId="77777777" w:rsidTr="1E36F8A2">
        <w:tc>
          <w:tcPr>
            <w:tcW w:w="5054" w:type="dxa"/>
            <w:vAlign w:val="center"/>
          </w:tcPr>
          <w:p w14:paraId="3DA976FB" w14:textId="0CDC2F96" w:rsidR="00174561" w:rsidRPr="00155207" w:rsidRDefault="00174561" w:rsidP="00174561">
            <w:pPr>
              <w:rPr>
                <w:sz w:val="20"/>
                <w:lang w:val="en-US"/>
              </w:rPr>
            </w:pPr>
            <w:r w:rsidRPr="00155207">
              <w:rPr>
                <w:sz w:val="20"/>
              </w:rPr>
              <w:t>Описание</w:t>
            </w:r>
          </w:p>
        </w:tc>
        <w:tc>
          <w:tcPr>
            <w:tcW w:w="5055" w:type="dxa"/>
          </w:tcPr>
          <w:p w14:paraId="294656D3" w14:textId="57B50BCE" w:rsidR="00174561" w:rsidRPr="00155207" w:rsidRDefault="00155207" w:rsidP="00174561">
            <w:pPr>
              <w:rPr>
                <w:rFonts w:cs="Arial"/>
                <w:sz w:val="20"/>
              </w:rPr>
            </w:pPr>
            <w:r w:rsidRPr="00155207">
              <w:rPr>
                <w:rFonts w:cs="Arial"/>
                <w:sz w:val="20"/>
                <w:lang w:val="en-US"/>
              </w:rPr>
              <w:t>${DESCRIPTION}</w:t>
            </w:r>
          </w:p>
        </w:tc>
      </w:tr>
    </w:tbl>
    <w:p w14:paraId="761941EF" w14:textId="39246473" w:rsidR="00FC521E" w:rsidRDefault="00FC521E" w:rsidP="003F06B9">
      <w:bookmarkStart w:id="2" w:name="_Основная_информация_в"/>
      <w:bookmarkEnd w:id="2"/>
    </w:p>
    <w:p w14:paraId="442E5815" w14:textId="24E686FE" w:rsidR="003F06B9" w:rsidRDefault="003F06B9" w:rsidP="003F06B9"/>
    <w:p w14:paraId="666EB45E" w14:textId="77777777" w:rsidR="008D5622" w:rsidRDefault="008D5622" w:rsidP="003F06B9"/>
    <w:p w14:paraId="0338840F" w14:textId="2EADC0FE" w:rsidR="003F06B9" w:rsidRPr="003F06B9" w:rsidRDefault="003F06B9" w:rsidP="003F06B9">
      <w:r>
        <w:t>Сведения о согласовании: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957"/>
        <w:gridCol w:w="5152"/>
      </w:tblGrid>
      <w:tr w:rsidR="00D6535F" w:rsidRPr="009248B0" w14:paraId="02B89F4A" w14:textId="77777777" w:rsidTr="005C259F">
        <w:tc>
          <w:tcPr>
            <w:tcW w:w="4957" w:type="dxa"/>
            <w:vAlign w:val="center"/>
          </w:tcPr>
          <w:p w14:paraId="028BF903" w14:textId="77777777" w:rsidR="00D6535F" w:rsidRPr="009248B0" w:rsidRDefault="00D6535F" w:rsidP="005C259F">
            <w:pPr>
              <w:jc w:val="left"/>
              <w:rPr>
                <w:rFonts w:cs="Arial"/>
                <w:color w:val="auto"/>
                <w:sz w:val="20"/>
                <w:lang w:eastAsia="ru-RU"/>
              </w:rPr>
            </w:pPr>
            <w:r w:rsidRPr="009248B0">
              <w:rPr>
                <w:rFonts w:cs="Arial"/>
                <w:sz w:val="20"/>
                <w:shd w:val="clear" w:color="auto" w:fill="F8F9FA"/>
              </w:rPr>
              <w:t>Исполнитель (Ответственный)</w:t>
            </w:r>
          </w:p>
        </w:tc>
        <w:tc>
          <w:tcPr>
            <w:tcW w:w="5152" w:type="dxa"/>
          </w:tcPr>
          <w:p w14:paraId="4EDCABD3" w14:textId="0128C9EB" w:rsidR="00D6535F" w:rsidRPr="00C545B7" w:rsidRDefault="00155207" w:rsidP="00D6535F">
            <w:pPr>
              <w:rPr>
                <w:rFonts w:cs="Arial"/>
                <w:sz w:val="20"/>
              </w:rPr>
            </w:pPr>
            <w:r w:rsidRPr="00C545B7">
              <w:rPr>
                <w:rFonts w:cs="Arial"/>
                <w:sz w:val="20"/>
                <w:lang w:val="en-US"/>
              </w:rPr>
              <w:t>${ASSIGNED_BY}</w:t>
            </w:r>
          </w:p>
        </w:tc>
      </w:tr>
      <w:tr w:rsidR="00D6535F" w:rsidRPr="003E74D2" w14:paraId="123C4E2C" w14:textId="77777777" w:rsidTr="005C259F">
        <w:tc>
          <w:tcPr>
            <w:tcW w:w="4957" w:type="dxa"/>
            <w:vAlign w:val="center"/>
          </w:tcPr>
          <w:p w14:paraId="78CBED85" w14:textId="38B3FE53" w:rsidR="00D6535F" w:rsidRPr="009248B0" w:rsidRDefault="00D6535F" w:rsidP="005C259F">
            <w:pPr>
              <w:jc w:val="left"/>
              <w:rPr>
                <w:rFonts w:cs="Arial"/>
                <w:color w:val="auto"/>
                <w:sz w:val="20"/>
                <w:lang w:eastAsia="ru-RU"/>
              </w:rPr>
            </w:pPr>
            <w:r w:rsidRPr="009248B0">
              <w:rPr>
                <w:rFonts w:cs="Arial"/>
                <w:sz w:val="20"/>
                <w:shd w:val="clear" w:color="auto" w:fill="F8F9FA"/>
              </w:rPr>
              <w:t>Согласующие лица</w:t>
            </w:r>
            <w:r w:rsidR="003F06B9">
              <w:rPr>
                <w:rFonts w:cs="Arial"/>
                <w:sz w:val="20"/>
                <w:shd w:val="clear" w:color="auto" w:fill="F8F9FA"/>
              </w:rPr>
              <w:t xml:space="preserve"> с датой действия</w:t>
            </w:r>
            <w:r w:rsidR="0050287B">
              <w:rPr>
                <w:rFonts w:cs="Arial"/>
                <w:sz w:val="20"/>
                <w:shd w:val="clear" w:color="auto" w:fill="F8F9FA"/>
              </w:rPr>
              <w:t xml:space="preserve"> </w:t>
            </w:r>
            <w:r w:rsidR="003F06B9">
              <w:rPr>
                <w:rFonts w:cs="Arial"/>
                <w:sz w:val="20"/>
                <w:shd w:val="clear" w:color="auto" w:fill="F8F9FA"/>
              </w:rPr>
              <w:t xml:space="preserve">(с </w:t>
            </w:r>
            <w:proofErr w:type="spellStart"/>
            <w:r w:rsidR="003F06B9">
              <w:rPr>
                <w:rFonts w:cs="Arial"/>
                <w:sz w:val="20"/>
                <w:shd w:val="clear" w:color="auto" w:fill="F8F9FA"/>
              </w:rPr>
              <w:t>доп</w:t>
            </w:r>
            <w:proofErr w:type="spellEnd"/>
            <w:r w:rsidR="003F06B9">
              <w:rPr>
                <w:rFonts w:cs="Arial"/>
                <w:sz w:val="20"/>
                <w:shd w:val="clear" w:color="auto" w:fill="F8F9FA"/>
              </w:rPr>
              <w:t xml:space="preserve"> согласующими, с делегированием и с комментариями)</w:t>
            </w:r>
          </w:p>
        </w:tc>
        <w:tc>
          <w:tcPr>
            <w:tcW w:w="5152" w:type="dxa"/>
          </w:tcPr>
          <w:p w14:paraId="426405B8" w14:textId="3F98434A" w:rsidR="00D6535F" w:rsidRPr="003E74D2" w:rsidRDefault="00C545B7" w:rsidP="00C545B7">
            <w:pPr>
              <w:jc w:val="left"/>
              <w:rPr>
                <w:rFonts w:cs="Arial"/>
                <w:sz w:val="20"/>
                <w:lang w:val="en-US"/>
              </w:rPr>
            </w:pPr>
            <w:r w:rsidRPr="003E74D2">
              <w:rPr>
                <w:rFonts w:cs="Arial"/>
                <w:sz w:val="20"/>
                <w:lang w:val="en-US"/>
              </w:rPr>
              <w:t>${</w:t>
            </w:r>
            <w:r w:rsidRPr="00C545B7">
              <w:rPr>
                <w:rFonts w:cs="Arial"/>
                <w:sz w:val="20"/>
                <w:lang w:val="en-US"/>
              </w:rPr>
              <w:t>DETAIL</w:t>
            </w:r>
            <w:r w:rsidRPr="003E74D2">
              <w:rPr>
                <w:rFonts w:cs="Arial"/>
                <w:sz w:val="20"/>
                <w:lang w:val="en-US"/>
              </w:rPr>
              <w:t>_</w:t>
            </w:r>
            <w:r w:rsidRPr="00C545B7">
              <w:rPr>
                <w:rFonts w:cs="Arial"/>
                <w:sz w:val="20"/>
                <w:lang w:val="en-US"/>
              </w:rPr>
              <w:t>TEXT</w:t>
            </w:r>
            <w:r w:rsidRPr="003E74D2">
              <w:rPr>
                <w:rFonts w:cs="Arial"/>
                <w:sz w:val="20"/>
                <w:lang w:val="en-US"/>
              </w:rPr>
              <w:t>}</w:t>
            </w:r>
          </w:p>
        </w:tc>
      </w:tr>
    </w:tbl>
    <w:p w14:paraId="6D03F777" w14:textId="4C397B87" w:rsidR="00C647DB" w:rsidRPr="003E74D2" w:rsidRDefault="00C647DB" w:rsidP="00FC521E">
      <w:pPr>
        <w:rPr>
          <w:lang w:val="en-US"/>
        </w:rPr>
      </w:pPr>
    </w:p>
    <w:p w14:paraId="0F232077" w14:textId="178DFEFB" w:rsidR="00794755" w:rsidRPr="003E74D2" w:rsidRDefault="00794755" w:rsidP="00364EED">
      <w:pPr>
        <w:rPr>
          <w:lang w:val="en-US"/>
        </w:rPr>
      </w:pPr>
    </w:p>
    <w:p w14:paraId="3D7BB3F5" w14:textId="4DB39080" w:rsidR="00794755" w:rsidRPr="003E74D2" w:rsidRDefault="00794755" w:rsidP="00364EED">
      <w:pPr>
        <w:rPr>
          <w:lang w:val="en-US"/>
        </w:rPr>
      </w:pPr>
    </w:p>
    <w:p w14:paraId="1DE3B3AF" w14:textId="376AE476" w:rsidR="00AA67B8" w:rsidRPr="003E74D2" w:rsidRDefault="00AA67B8">
      <w:pPr>
        <w:spacing w:line="240" w:lineRule="auto"/>
        <w:jc w:val="left"/>
        <w:rPr>
          <w:lang w:val="en-US"/>
        </w:rPr>
      </w:pPr>
    </w:p>
    <w:sectPr w:rsidR="00AA67B8" w:rsidRPr="003E74D2" w:rsidSect="001F7A2D">
      <w:headerReference w:type="even" r:id="rId11"/>
      <w:footerReference w:type="default" r:id="rId12"/>
      <w:headerReference w:type="first" r:id="rId13"/>
      <w:pgSz w:w="11906" w:h="16838"/>
      <w:pgMar w:top="1134" w:right="851" w:bottom="1134" w:left="936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6AE19" w14:textId="77777777" w:rsidR="00ED03E3" w:rsidRDefault="00ED03E3" w:rsidP="00662CD5">
      <w:r>
        <w:separator/>
      </w:r>
    </w:p>
  </w:endnote>
  <w:endnote w:type="continuationSeparator" w:id="0">
    <w:p w14:paraId="21617EAF" w14:textId="77777777" w:rsidR="00ED03E3" w:rsidRDefault="00ED03E3" w:rsidP="00662CD5">
      <w:r>
        <w:continuationSeparator/>
      </w:r>
    </w:p>
  </w:endnote>
  <w:endnote w:type="continuationNotice" w:id="1">
    <w:p w14:paraId="7348B07E" w14:textId="77777777" w:rsidR="00ED03E3" w:rsidRDefault="00ED03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ET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71CF" w14:textId="351FED7C" w:rsidR="00063409" w:rsidRPr="00385354" w:rsidRDefault="00063409" w:rsidP="001F7A2D">
    <w:pPr>
      <w:pStyle w:val="af9"/>
      <w:tabs>
        <w:tab w:val="clear" w:pos="9355"/>
        <w:tab w:val="right" w:pos="8222"/>
      </w:tabs>
      <w:rPr>
        <w:rFonts w:ascii="Bookman Old Style" w:hAnsi="Bookman Old Style"/>
        <w:sz w:val="16"/>
        <w:szCs w:val="16"/>
      </w:rPr>
    </w:pPr>
  </w:p>
  <w:p w14:paraId="11D071D0" w14:textId="77777777" w:rsidR="00063409" w:rsidRPr="001F7A2D" w:rsidRDefault="00063409" w:rsidP="001F7A2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E3E09" w14:textId="77777777" w:rsidR="00ED03E3" w:rsidRDefault="00ED03E3" w:rsidP="00662CD5">
      <w:r>
        <w:separator/>
      </w:r>
    </w:p>
  </w:footnote>
  <w:footnote w:type="continuationSeparator" w:id="0">
    <w:p w14:paraId="2BAF868E" w14:textId="77777777" w:rsidR="00ED03E3" w:rsidRDefault="00ED03E3" w:rsidP="00662CD5">
      <w:r>
        <w:continuationSeparator/>
      </w:r>
    </w:p>
  </w:footnote>
  <w:footnote w:type="continuationNotice" w:id="1">
    <w:p w14:paraId="608F8F27" w14:textId="77777777" w:rsidR="00ED03E3" w:rsidRDefault="00ED03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71CE" w14:textId="77777777" w:rsidR="00063409" w:rsidRDefault="00063409" w:rsidP="00662CD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71D1" w14:textId="67F7CCAD" w:rsidR="00063409" w:rsidRPr="00A13A25" w:rsidRDefault="00063409" w:rsidP="00286C8E">
    <w:pPr>
      <w:pStyle w:val="af7"/>
      <w:spacing w:after="0"/>
      <w:ind w:left="-1134"/>
      <w:jc w:val="center"/>
      <w:rPr>
        <w:rFonts w:asciiTheme="minorHAnsi" w:hAnsiTheme="minorHAnsi"/>
        <w:color w:val="FFFFFF" w:themeColor="background1"/>
        <w:sz w:val="22"/>
        <w:szCs w:val="24"/>
        <w:lang w:eastAsia="ru-RU"/>
      </w:rPr>
    </w:pPr>
  </w:p>
  <w:p w14:paraId="11D071D5" w14:textId="77777777" w:rsidR="00063409" w:rsidRDefault="00063409" w:rsidP="001F7A2D">
    <w:pPr>
      <w:pStyle w:val="af7"/>
      <w:spacing w:after="0"/>
      <w:ind w:left="-1134"/>
      <w:jc w:val="right"/>
      <w:rPr>
        <w:rFonts w:asciiTheme="minorHAnsi" w:hAnsiTheme="minorHAnsi"/>
        <w:color w:val="FFFFFF" w:themeColor="background1"/>
        <w:sz w:val="24"/>
        <w:szCs w:val="24"/>
        <w:lang w:val="en-US" w:eastAsia="ru-RU"/>
      </w:rPr>
    </w:pPr>
  </w:p>
  <w:p w14:paraId="11D071D6" w14:textId="77777777" w:rsidR="00063409" w:rsidRPr="001F7A2D" w:rsidRDefault="00063409" w:rsidP="00286C8E">
    <w:pPr>
      <w:pStyle w:val="af7"/>
      <w:spacing w:after="0"/>
      <w:ind w:left="-1134"/>
      <w:jc w:val="center"/>
      <w:rPr>
        <w:rFonts w:asciiTheme="minorHAnsi" w:hAnsiTheme="minorHAnsi"/>
        <w:color w:val="FFFFFF" w:themeColor="background1"/>
        <w:sz w:val="24"/>
        <w:szCs w:val="24"/>
        <w:lang w:val="en-US"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8"/>
    <w:multiLevelType w:val="multilevel"/>
    <w:tmpl w:val="00000018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16452A"/>
    <w:multiLevelType w:val="hybridMultilevel"/>
    <w:tmpl w:val="5EC8B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F6344"/>
    <w:multiLevelType w:val="hybridMultilevel"/>
    <w:tmpl w:val="050A9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D5CE5"/>
    <w:multiLevelType w:val="hybridMultilevel"/>
    <w:tmpl w:val="07B88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D2C27"/>
    <w:multiLevelType w:val="hybridMultilevel"/>
    <w:tmpl w:val="34F8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B3BC2"/>
    <w:multiLevelType w:val="hybridMultilevel"/>
    <w:tmpl w:val="7A5C7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E75D6"/>
    <w:multiLevelType w:val="hybridMultilevel"/>
    <w:tmpl w:val="63DA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91141"/>
    <w:multiLevelType w:val="hybridMultilevel"/>
    <w:tmpl w:val="552AC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78AE"/>
    <w:multiLevelType w:val="hybridMultilevel"/>
    <w:tmpl w:val="1CB01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4E3"/>
    <w:multiLevelType w:val="hybridMultilevel"/>
    <w:tmpl w:val="4F98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43E07"/>
    <w:multiLevelType w:val="hybridMultilevel"/>
    <w:tmpl w:val="B1603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B431F"/>
    <w:multiLevelType w:val="hybridMultilevel"/>
    <w:tmpl w:val="7F041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A1385"/>
    <w:multiLevelType w:val="multilevel"/>
    <w:tmpl w:val="7CF6916C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color w:val="365F91"/>
      </w:rPr>
    </w:lvl>
    <w:lvl w:ilvl="1">
      <w:start w:val="1"/>
      <w:numFmt w:val="decimal"/>
      <w:pStyle w:val="21"/>
      <w:lvlText w:val="%1.%2"/>
      <w:lvlJc w:val="left"/>
      <w:pPr>
        <w:ind w:left="1994" w:hanging="576"/>
      </w:pPr>
    </w:lvl>
    <w:lvl w:ilvl="2">
      <w:start w:val="1"/>
      <w:numFmt w:val="decimal"/>
      <w:pStyle w:val="21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282" w:hanging="864"/>
      </w:pPr>
    </w:lvl>
    <w:lvl w:ilvl="4">
      <w:start w:val="1"/>
      <w:numFmt w:val="decimal"/>
      <w:lvlText w:val="%1.%2.%3.%4.%5"/>
      <w:lvlJc w:val="left"/>
      <w:pPr>
        <w:ind w:left="2426" w:hanging="1008"/>
      </w:pPr>
    </w:lvl>
    <w:lvl w:ilvl="5">
      <w:start w:val="1"/>
      <w:numFmt w:val="decimal"/>
      <w:lvlText w:val="%1.%2.%3.%4.%5.%6"/>
      <w:lvlJc w:val="left"/>
      <w:pPr>
        <w:ind w:left="2570" w:hanging="1152"/>
      </w:pPr>
    </w:lvl>
    <w:lvl w:ilvl="6">
      <w:start w:val="1"/>
      <w:numFmt w:val="decimal"/>
      <w:lvlText w:val="%1.%2.%3.%4.%5.%6.%7"/>
      <w:lvlJc w:val="left"/>
      <w:pPr>
        <w:ind w:left="2714" w:hanging="1296"/>
      </w:pPr>
    </w:lvl>
    <w:lvl w:ilvl="7">
      <w:start w:val="1"/>
      <w:numFmt w:val="decimal"/>
      <w:lvlText w:val="%1.%2.%3.%4.%5.%6.%7.%8"/>
      <w:lvlJc w:val="left"/>
      <w:pPr>
        <w:ind w:left="2858" w:hanging="1440"/>
      </w:pPr>
    </w:lvl>
    <w:lvl w:ilvl="8">
      <w:start w:val="1"/>
      <w:numFmt w:val="decimal"/>
      <w:lvlText w:val="%1.%2.%3.%4.%5.%6.%7.%8.%9"/>
      <w:lvlJc w:val="left"/>
      <w:pPr>
        <w:ind w:left="3002" w:hanging="1584"/>
      </w:pPr>
    </w:lvl>
  </w:abstractNum>
  <w:abstractNum w:abstractNumId="13" w15:restartNumberingAfterBreak="0">
    <w:nsid w:val="1DD70228"/>
    <w:multiLevelType w:val="hybridMultilevel"/>
    <w:tmpl w:val="D3C02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D185C"/>
    <w:multiLevelType w:val="hybridMultilevel"/>
    <w:tmpl w:val="70D04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02E11"/>
    <w:multiLevelType w:val="hybridMultilevel"/>
    <w:tmpl w:val="05E43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D559D"/>
    <w:multiLevelType w:val="hybridMultilevel"/>
    <w:tmpl w:val="688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6C64"/>
    <w:multiLevelType w:val="hybridMultilevel"/>
    <w:tmpl w:val="1074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C39A3"/>
    <w:multiLevelType w:val="hybridMultilevel"/>
    <w:tmpl w:val="C122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C07FE"/>
    <w:multiLevelType w:val="hybridMultilevel"/>
    <w:tmpl w:val="AFCE2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C26F1"/>
    <w:multiLevelType w:val="multilevel"/>
    <w:tmpl w:val="E4A42764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 w15:restartNumberingAfterBreak="0">
    <w:nsid w:val="3B420D99"/>
    <w:multiLevelType w:val="hybridMultilevel"/>
    <w:tmpl w:val="BFF46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61609"/>
    <w:multiLevelType w:val="hybridMultilevel"/>
    <w:tmpl w:val="146CE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F10EB"/>
    <w:multiLevelType w:val="hybridMultilevel"/>
    <w:tmpl w:val="2B80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21D89"/>
    <w:multiLevelType w:val="hybridMultilevel"/>
    <w:tmpl w:val="A0C8C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D696E"/>
    <w:multiLevelType w:val="hybridMultilevel"/>
    <w:tmpl w:val="E9F28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96ED7"/>
    <w:multiLevelType w:val="hybridMultilevel"/>
    <w:tmpl w:val="F4D8A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050A2"/>
    <w:multiLevelType w:val="hybridMultilevel"/>
    <w:tmpl w:val="2F5C6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57093"/>
    <w:multiLevelType w:val="hybridMultilevel"/>
    <w:tmpl w:val="04D6E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138A8"/>
    <w:multiLevelType w:val="hybridMultilevel"/>
    <w:tmpl w:val="7E806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1138D"/>
    <w:multiLevelType w:val="hybridMultilevel"/>
    <w:tmpl w:val="5A2CE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00540"/>
    <w:multiLevelType w:val="hybridMultilevel"/>
    <w:tmpl w:val="424CD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B3B79"/>
    <w:multiLevelType w:val="hybridMultilevel"/>
    <w:tmpl w:val="AAE8F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F1DD3"/>
    <w:multiLevelType w:val="multilevel"/>
    <w:tmpl w:val="DA3CD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D1336A6"/>
    <w:multiLevelType w:val="multilevel"/>
    <w:tmpl w:val="D65051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23B0716"/>
    <w:multiLevelType w:val="hybridMultilevel"/>
    <w:tmpl w:val="0E66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E769B"/>
    <w:multiLevelType w:val="hybridMultilevel"/>
    <w:tmpl w:val="B142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3B23"/>
    <w:multiLevelType w:val="hybridMultilevel"/>
    <w:tmpl w:val="CFA0D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15493"/>
    <w:multiLevelType w:val="hybridMultilevel"/>
    <w:tmpl w:val="9B963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34"/>
  </w:num>
  <w:num w:numId="4">
    <w:abstractNumId w:val="23"/>
  </w:num>
  <w:num w:numId="5">
    <w:abstractNumId w:val="4"/>
  </w:num>
  <w:num w:numId="6">
    <w:abstractNumId w:val="16"/>
  </w:num>
  <w:num w:numId="7">
    <w:abstractNumId w:val="6"/>
  </w:num>
  <w:num w:numId="8">
    <w:abstractNumId w:val="11"/>
  </w:num>
  <w:num w:numId="9">
    <w:abstractNumId w:val="33"/>
  </w:num>
  <w:num w:numId="10">
    <w:abstractNumId w:val="29"/>
  </w:num>
  <w:num w:numId="11">
    <w:abstractNumId w:val="8"/>
  </w:num>
  <w:num w:numId="12">
    <w:abstractNumId w:val="7"/>
  </w:num>
  <w:num w:numId="13">
    <w:abstractNumId w:val="26"/>
  </w:num>
  <w:num w:numId="14">
    <w:abstractNumId w:val="14"/>
  </w:num>
  <w:num w:numId="15">
    <w:abstractNumId w:val="37"/>
  </w:num>
  <w:num w:numId="16">
    <w:abstractNumId w:val="3"/>
  </w:num>
  <w:num w:numId="17">
    <w:abstractNumId w:val="32"/>
  </w:num>
  <w:num w:numId="18">
    <w:abstractNumId w:val="5"/>
  </w:num>
  <w:num w:numId="19">
    <w:abstractNumId w:val="2"/>
  </w:num>
  <w:num w:numId="20">
    <w:abstractNumId w:val="10"/>
  </w:num>
  <w:num w:numId="21">
    <w:abstractNumId w:val="28"/>
  </w:num>
  <w:num w:numId="22">
    <w:abstractNumId w:val="22"/>
  </w:num>
  <w:num w:numId="23">
    <w:abstractNumId w:val="36"/>
  </w:num>
  <w:num w:numId="24">
    <w:abstractNumId w:val="35"/>
  </w:num>
  <w:num w:numId="25">
    <w:abstractNumId w:val="31"/>
  </w:num>
  <w:num w:numId="26">
    <w:abstractNumId w:val="19"/>
  </w:num>
  <w:num w:numId="27">
    <w:abstractNumId w:val="9"/>
  </w:num>
  <w:num w:numId="28">
    <w:abstractNumId w:val="18"/>
  </w:num>
  <w:num w:numId="29">
    <w:abstractNumId w:val="25"/>
  </w:num>
  <w:num w:numId="30">
    <w:abstractNumId w:val="13"/>
  </w:num>
  <w:num w:numId="31">
    <w:abstractNumId w:val="24"/>
  </w:num>
  <w:num w:numId="32">
    <w:abstractNumId w:val="21"/>
  </w:num>
  <w:num w:numId="33">
    <w:abstractNumId w:val="27"/>
  </w:num>
  <w:num w:numId="34">
    <w:abstractNumId w:val="15"/>
  </w:num>
  <w:num w:numId="35">
    <w:abstractNumId w:val="38"/>
  </w:num>
  <w:num w:numId="36">
    <w:abstractNumId w:val="17"/>
  </w:num>
  <w:num w:numId="37">
    <w:abstractNumId w:val="30"/>
  </w:num>
  <w:num w:numId="3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6DD"/>
    <w:rsid w:val="0000064C"/>
    <w:rsid w:val="00000CC6"/>
    <w:rsid w:val="00001839"/>
    <w:rsid w:val="000035C1"/>
    <w:rsid w:val="00003B10"/>
    <w:rsid w:val="000040BA"/>
    <w:rsid w:val="00004380"/>
    <w:rsid w:val="0000477D"/>
    <w:rsid w:val="00004D62"/>
    <w:rsid w:val="00004F5C"/>
    <w:rsid w:val="00005DF0"/>
    <w:rsid w:val="00005EF0"/>
    <w:rsid w:val="00007464"/>
    <w:rsid w:val="000075D2"/>
    <w:rsid w:val="0001074A"/>
    <w:rsid w:val="000119E3"/>
    <w:rsid w:val="000139CF"/>
    <w:rsid w:val="0001406C"/>
    <w:rsid w:val="00014BF0"/>
    <w:rsid w:val="00015982"/>
    <w:rsid w:val="00015AE9"/>
    <w:rsid w:val="00016140"/>
    <w:rsid w:val="00017072"/>
    <w:rsid w:val="0001712A"/>
    <w:rsid w:val="00017175"/>
    <w:rsid w:val="000200CC"/>
    <w:rsid w:val="0002014E"/>
    <w:rsid w:val="000201A1"/>
    <w:rsid w:val="000204F6"/>
    <w:rsid w:val="000209BE"/>
    <w:rsid w:val="00021F3B"/>
    <w:rsid w:val="000226F9"/>
    <w:rsid w:val="000235F8"/>
    <w:rsid w:val="000237D3"/>
    <w:rsid w:val="00023996"/>
    <w:rsid w:val="00023C30"/>
    <w:rsid w:val="0002468E"/>
    <w:rsid w:val="00024BA3"/>
    <w:rsid w:val="00024D6A"/>
    <w:rsid w:val="00024E00"/>
    <w:rsid w:val="00025088"/>
    <w:rsid w:val="0002540F"/>
    <w:rsid w:val="00025AAC"/>
    <w:rsid w:val="00026D68"/>
    <w:rsid w:val="00027121"/>
    <w:rsid w:val="000273A0"/>
    <w:rsid w:val="00032897"/>
    <w:rsid w:val="0003390B"/>
    <w:rsid w:val="00033ECF"/>
    <w:rsid w:val="00034568"/>
    <w:rsid w:val="00035101"/>
    <w:rsid w:val="00035142"/>
    <w:rsid w:val="00035A06"/>
    <w:rsid w:val="00035CAF"/>
    <w:rsid w:val="00035FFE"/>
    <w:rsid w:val="0003666B"/>
    <w:rsid w:val="00037234"/>
    <w:rsid w:val="00037569"/>
    <w:rsid w:val="00037A8E"/>
    <w:rsid w:val="0004043D"/>
    <w:rsid w:val="00041B69"/>
    <w:rsid w:val="000428B7"/>
    <w:rsid w:val="00042A29"/>
    <w:rsid w:val="00043B6E"/>
    <w:rsid w:val="000456FA"/>
    <w:rsid w:val="00045F80"/>
    <w:rsid w:val="000463CF"/>
    <w:rsid w:val="00046601"/>
    <w:rsid w:val="0004768F"/>
    <w:rsid w:val="00047947"/>
    <w:rsid w:val="0004799F"/>
    <w:rsid w:val="00050B3F"/>
    <w:rsid w:val="00050B75"/>
    <w:rsid w:val="0005172D"/>
    <w:rsid w:val="0005221A"/>
    <w:rsid w:val="000526DB"/>
    <w:rsid w:val="000537E2"/>
    <w:rsid w:val="000547F3"/>
    <w:rsid w:val="000549EE"/>
    <w:rsid w:val="0005508B"/>
    <w:rsid w:val="00055760"/>
    <w:rsid w:val="00057DBA"/>
    <w:rsid w:val="0006004A"/>
    <w:rsid w:val="0006084D"/>
    <w:rsid w:val="00060D9E"/>
    <w:rsid w:val="000610EC"/>
    <w:rsid w:val="00062E67"/>
    <w:rsid w:val="00063409"/>
    <w:rsid w:val="00064C61"/>
    <w:rsid w:val="00065115"/>
    <w:rsid w:val="000656F0"/>
    <w:rsid w:val="0006622C"/>
    <w:rsid w:val="00066A4A"/>
    <w:rsid w:val="00067355"/>
    <w:rsid w:val="0007028F"/>
    <w:rsid w:val="00070364"/>
    <w:rsid w:val="00070811"/>
    <w:rsid w:val="00070C0E"/>
    <w:rsid w:val="000715F2"/>
    <w:rsid w:val="000720EA"/>
    <w:rsid w:val="0007237F"/>
    <w:rsid w:val="0007271E"/>
    <w:rsid w:val="00072ACE"/>
    <w:rsid w:val="00073208"/>
    <w:rsid w:val="00073911"/>
    <w:rsid w:val="00073A66"/>
    <w:rsid w:val="000744E3"/>
    <w:rsid w:val="00074D98"/>
    <w:rsid w:val="00076F3A"/>
    <w:rsid w:val="00077469"/>
    <w:rsid w:val="00077A78"/>
    <w:rsid w:val="00077FC5"/>
    <w:rsid w:val="00080157"/>
    <w:rsid w:val="00080C3D"/>
    <w:rsid w:val="00080E46"/>
    <w:rsid w:val="00080F5E"/>
    <w:rsid w:val="0008161B"/>
    <w:rsid w:val="00081C9E"/>
    <w:rsid w:val="00081EDD"/>
    <w:rsid w:val="0008233D"/>
    <w:rsid w:val="00083B9E"/>
    <w:rsid w:val="00084E3F"/>
    <w:rsid w:val="00085232"/>
    <w:rsid w:val="0008610E"/>
    <w:rsid w:val="00086177"/>
    <w:rsid w:val="000871FD"/>
    <w:rsid w:val="00090584"/>
    <w:rsid w:val="00093434"/>
    <w:rsid w:val="00093476"/>
    <w:rsid w:val="00094258"/>
    <w:rsid w:val="00094AF9"/>
    <w:rsid w:val="00094B55"/>
    <w:rsid w:val="00096F5A"/>
    <w:rsid w:val="000974F2"/>
    <w:rsid w:val="000975FD"/>
    <w:rsid w:val="00097743"/>
    <w:rsid w:val="0009777F"/>
    <w:rsid w:val="000977C0"/>
    <w:rsid w:val="00097C1F"/>
    <w:rsid w:val="00097E0A"/>
    <w:rsid w:val="000A21AB"/>
    <w:rsid w:val="000A27AE"/>
    <w:rsid w:val="000A3145"/>
    <w:rsid w:val="000A4A1A"/>
    <w:rsid w:val="000A5200"/>
    <w:rsid w:val="000A53F9"/>
    <w:rsid w:val="000A5C98"/>
    <w:rsid w:val="000A6410"/>
    <w:rsid w:val="000A6849"/>
    <w:rsid w:val="000A7846"/>
    <w:rsid w:val="000B0C9F"/>
    <w:rsid w:val="000B2167"/>
    <w:rsid w:val="000B247C"/>
    <w:rsid w:val="000B274A"/>
    <w:rsid w:val="000B29BF"/>
    <w:rsid w:val="000B2D8E"/>
    <w:rsid w:val="000B2E29"/>
    <w:rsid w:val="000B4F82"/>
    <w:rsid w:val="000B5DB9"/>
    <w:rsid w:val="000B65B9"/>
    <w:rsid w:val="000B69F5"/>
    <w:rsid w:val="000B7234"/>
    <w:rsid w:val="000B7AC7"/>
    <w:rsid w:val="000B7D09"/>
    <w:rsid w:val="000C17D5"/>
    <w:rsid w:val="000C29CD"/>
    <w:rsid w:val="000C2A8A"/>
    <w:rsid w:val="000C32B6"/>
    <w:rsid w:val="000C4A49"/>
    <w:rsid w:val="000C4CA7"/>
    <w:rsid w:val="000C5BC5"/>
    <w:rsid w:val="000C629F"/>
    <w:rsid w:val="000C62CD"/>
    <w:rsid w:val="000C6FC9"/>
    <w:rsid w:val="000D0FB6"/>
    <w:rsid w:val="000D18E9"/>
    <w:rsid w:val="000D2317"/>
    <w:rsid w:val="000D2F7F"/>
    <w:rsid w:val="000D330C"/>
    <w:rsid w:val="000D3ED9"/>
    <w:rsid w:val="000D4BF4"/>
    <w:rsid w:val="000D508E"/>
    <w:rsid w:val="000D601C"/>
    <w:rsid w:val="000D6FED"/>
    <w:rsid w:val="000D779A"/>
    <w:rsid w:val="000E1431"/>
    <w:rsid w:val="000E210F"/>
    <w:rsid w:val="000E3384"/>
    <w:rsid w:val="000E3A37"/>
    <w:rsid w:val="000E3EC7"/>
    <w:rsid w:val="000E3FE7"/>
    <w:rsid w:val="000E4013"/>
    <w:rsid w:val="000E440D"/>
    <w:rsid w:val="000E4EAB"/>
    <w:rsid w:val="000E5001"/>
    <w:rsid w:val="000E55EE"/>
    <w:rsid w:val="000E59CF"/>
    <w:rsid w:val="000E59F0"/>
    <w:rsid w:val="000E5E41"/>
    <w:rsid w:val="000E676F"/>
    <w:rsid w:val="000E70C8"/>
    <w:rsid w:val="000E774D"/>
    <w:rsid w:val="000E7F44"/>
    <w:rsid w:val="000F01C0"/>
    <w:rsid w:val="000F172A"/>
    <w:rsid w:val="000F1939"/>
    <w:rsid w:val="000F196F"/>
    <w:rsid w:val="000F20EE"/>
    <w:rsid w:val="000F2844"/>
    <w:rsid w:val="000F2EA8"/>
    <w:rsid w:val="000F33C2"/>
    <w:rsid w:val="000F4570"/>
    <w:rsid w:val="000F4CAD"/>
    <w:rsid w:val="000F4D68"/>
    <w:rsid w:val="000F6660"/>
    <w:rsid w:val="000F71E1"/>
    <w:rsid w:val="000F7436"/>
    <w:rsid w:val="000F7E20"/>
    <w:rsid w:val="0010075C"/>
    <w:rsid w:val="00100C9D"/>
    <w:rsid w:val="00101095"/>
    <w:rsid w:val="00101B1F"/>
    <w:rsid w:val="00101F78"/>
    <w:rsid w:val="00102553"/>
    <w:rsid w:val="001026A9"/>
    <w:rsid w:val="00102701"/>
    <w:rsid w:val="001027B7"/>
    <w:rsid w:val="00102D08"/>
    <w:rsid w:val="00103006"/>
    <w:rsid w:val="001036A6"/>
    <w:rsid w:val="00105503"/>
    <w:rsid w:val="00105BB6"/>
    <w:rsid w:val="00105BBD"/>
    <w:rsid w:val="00105CF1"/>
    <w:rsid w:val="001062FD"/>
    <w:rsid w:val="0010790C"/>
    <w:rsid w:val="00107D2A"/>
    <w:rsid w:val="001102DC"/>
    <w:rsid w:val="00111233"/>
    <w:rsid w:val="001112CB"/>
    <w:rsid w:val="00112807"/>
    <w:rsid w:val="00112D2D"/>
    <w:rsid w:val="00114C37"/>
    <w:rsid w:val="00115924"/>
    <w:rsid w:val="00120E1D"/>
    <w:rsid w:val="0012178F"/>
    <w:rsid w:val="001225C3"/>
    <w:rsid w:val="00123106"/>
    <w:rsid w:val="001239A9"/>
    <w:rsid w:val="001252A6"/>
    <w:rsid w:val="0012546E"/>
    <w:rsid w:val="00125626"/>
    <w:rsid w:val="00125E98"/>
    <w:rsid w:val="001271D8"/>
    <w:rsid w:val="00127E8F"/>
    <w:rsid w:val="00127FFE"/>
    <w:rsid w:val="001315AC"/>
    <w:rsid w:val="0013207E"/>
    <w:rsid w:val="001327C6"/>
    <w:rsid w:val="0013303A"/>
    <w:rsid w:val="00133A8A"/>
    <w:rsid w:val="00134333"/>
    <w:rsid w:val="00134A1E"/>
    <w:rsid w:val="00134CB8"/>
    <w:rsid w:val="00135546"/>
    <w:rsid w:val="00136685"/>
    <w:rsid w:val="0013670D"/>
    <w:rsid w:val="00136EE5"/>
    <w:rsid w:val="00137B12"/>
    <w:rsid w:val="00140C65"/>
    <w:rsid w:val="0014105B"/>
    <w:rsid w:val="0014141E"/>
    <w:rsid w:val="00141947"/>
    <w:rsid w:val="00141B51"/>
    <w:rsid w:val="00142BF2"/>
    <w:rsid w:val="00142D0C"/>
    <w:rsid w:val="00143226"/>
    <w:rsid w:val="00143483"/>
    <w:rsid w:val="00143798"/>
    <w:rsid w:val="00143F0F"/>
    <w:rsid w:val="00144213"/>
    <w:rsid w:val="00144C87"/>
    <w:rsid w:val="00144CD1"/>
    <w:rsid w:val="00146583"/>
    <w:rsid w:val="001469DC"/>
    <w:rsid w:val="00147D19"/>
    <w:rsid w:val="001500E5"/>
    <w:rsid w:val="00150C3A"/>
    <w:rsid w:val="0015294E"/>
    <w:rsid w:val="00152AC6"/>
    <w:rsid w:val="001531BF"/>
    <w:rsid w:val="001531FF"/>
    <w:rsid w:val="00153545"/>
    <w:rsid w:val="00154286"/>
    <w:rsid w:val="001543FA"/>
    <w:rsid w:val="00155207"/>
    <w:rsid w:val="00155DC2"/>
    <w:rsid w:val="001563EE"/>
    <w:rsid w:val="0015683B"/>
    <w:rsid w:val="00157879"/>
    <w:rsid w:val="00157D2E"/>
    <w:rsid w:val="00157ECA"/>
    <w:rsid w:val="001605A2"/>
    <w:rsid w:val="001605AC"/>
    <w:rsid w:val="00160B39"/>
    <w:rsid w:val="00160FD1"/>
    <w:rsid w:val="00161193"/>
    <w:rsid w:val="00162234"/>
    <w:rsid w:val="00162A4B"/>
    <w:rsid w:val="0016448D"/>
    <w:rsid w:val="001647C4"/>
    <w:rsid w:val="00164E8E"/>
    <w:rsid w:val="00164FA1"/>
    <w:rsid w:val="001677DC"/>
    <w:rsid w:val="00170AFF"/>
    <w:rsid w:val="00170DFE"/>
    <w:rsid w:val="0017152A"/>
    <w:rsid w:val="00171D5F"/>
    <w:rsid w:val="00171E34"/>
    <w:rsid w:val="00172692"/>
    <w:rsid w:val="00173E38"/>
    <w:rsid w:val="0017402C"/>
    <w:rsid w:val="001740B2"/>
    <w:rsid w:val="00174218"/>
    <w:rsid w:val="00174430"/>
    <w:rsid w:val="00174561"/>
    <w:rsid w:val="0017573B"/>
    <w:rsid w:val="00176683"/>
    <w:rsid w:val="00176C5A"/>
    <w:rsid w:val="00176D3B"/>
    <w:rsid w:val="00176DB0"/>
    <w:rsid w:val="00177176"/>
    <w:rsid w:val="00177656"/>
    <w:rsid w:val="001778A9"/>
    <w:rsid w:val="001803E7"/>
    <w:rsid w:val="001807D1"/>
    <w:rsid w:val="001809D6"/>
    <w:rsid w:val="00182DF4"/>
    <w:rsid w:val="00183769"/>
    <w:rsid w:val="00184F3D"/>
    <w:rsid w:val="00185220"/>
    <w:rsid w:val="00185548"/>
    <w:rsid w:val="00185CA7"/>
    <w:rsid w:val="00185EA5"/>
    <w:rsid w:val="0018642D"/>
    <w:rsid w:val="00186875"/>
    <w:rsid w:val="00186A79"/>
    <w:rsid w:val="00186CE8"/>
    <w:rsid w:val="00187329"/>
    <w:rsid w:val="00187BC4"/>
    <w:rsid w:val="00190306"/>
    <w:rsid w:val="00190FCE"/>
    <w:rsid w:val="00191136"/>
    <w:rsid w:val="001916DD"/>
    <w:rsid w:val="00192334"/>
    <w:rsid w:val="00192B01"/>
    <w:rsid w:val="00192BBF"/>
    <w:rsid w:val="001932AF"/>
    <w:rsid w:val="00194D8D"/>
    <w:rsid w:val="00194E74"/>
    <w:rsid w:val="001956D5"/>
    <w:rsid w:val="0019623C"/>
    <w:rsid w:val="00196694"/>
    <w:rsid w:val="001972C2"/>
    <w:rsid w:val="00197735"/>
    <w:rsid w:val="001A0174"/>
    <w:rsid w:val="001A065E"/>
    <w:rsid w:val="001A0942"/>
    <w:rsid w:val="001A27DD"/>
    <w:rsid w:val="001A2FED"/>
    <w:rsid w:val="001A33C1"/>
    <w:rsid w:val="001A3801"/>
    <w:rsid w:val="001A3E96"/>
    <w:rsid w:val="001A3F22"/>
    <w:rsid w:val="001A5B8A"/>
    <w:rsid w:val="001A5F23"/>
    <w:rsid w:val="001A6C0A"/>
    <w:rsid w:val="001A6D6B"/>
    <w:rsid w:val="001A7116"/>
    <w:rsid w:val="001A7C9C"/>
    <w:rsid w:val="001B09D8"/>
    <w:rsid w:val="001B13F4"/>
    <w:rsid w:val="001B22DD"/>
    <w:rsid w:val="001B2826"/>
    <w:rsid w:val="001B2DD7"/>
    <w:rsid w:val="001B3339"/>
    <w:rsid w:val="001B394A"/>
    <w:rsid w:val="001B3CDA"/>
    <w:rsid w:val="001B45F2"/>
    <w:rsid w:val="001B4911"/>
    <w:rsid w:val="001B4D3E"/>
    <w:rsid w:val="001B4D6A"/>
    <w:rsid w:val="001B50B1"/>
    <w:rsid w:val="001B55C0"/>
    <w:rsid w:val="001B6740"/>
    <w:rsid w:val="001B67AE"/>
    <w:rsid w:val="001B74ED"/>
    <w:rsid w:val="001B78FE"/>
    <w:rsid w:val="001C0CAB"/>
    <w:rsid w:val="001C0EAA"/>
    <w:rsid w:val="001C1146"/>
    <w:rsid w:val="001C137B"/>
    <w:rsid w:val="001C1A41"/>
    <w:rsid w:val="001C2AE9"/>
    <w:rsid w:val="001C301C"/>
    <w:rsid w:val="001C3606"/>
    <w:rsid w:val="001C3A5A"/>
    <w:rsid w:val="001C4315"/>
    <w:rsid w:val="001C484D"/>
    <w:rsid w:val="001C5AFC"/>
    <w:rsid w:val="001C5B50"/>
    <w:rsid w:val="001C5BBD"/>
    <w:rsid w:val="001C60F2"/>
    <w:rsid w:val="001C6255"/>
    <w:rsid w:val="001C6451"/>
    <w:rsid w:val="001C6727"/>
    <w:rsid w:val="001D01E1"/>
    <w:rsid w:val="001D2627"/>
    <w:rsid w:val="001D27A2"/>
    <w:rsid w:val="001D2CC8"/>
    <w:rsid w:val="001D403B"/>
    <w:rsid w:val="001D4976"/>
    <w:rsid w:val="001D4A5B"/>
    <w:rsid w:val="001D5224"/>
    <w:rsid w:val="001D56E0"/>
    <w:rsid w:val="001D6782"/>
    <w:rsid w:val="001D6CAB"/>
    <w:rsid w:val="001D6D6F"/>
    <w:rsid w:val="001D6E54"/>
    <w:rsid w:val="001D7990"/>
    <w:rsid w:val="001D7EBB"/>
    <w:rsid w:val="001E01AA"/>
    <w:rsid w:val="001E0A50"/>
    <w:rsid w:val="001E1007"/>
    <w:rsid w:val="001E1588"/>
    <w:rsid w:val="001E185A"/>
    <w:rsid w:val="001E21FD"/>
    <w:rsid w:val="001E35CE"/>
    <w:rsid w:val="001E3F49"/>
    <w:rsid w:val="001E40A2"/>
    <w:rsid w:val="001E4349"/>
    <w:rsid w:val="001E46D3"/>
    <w:rsid w:val="001E6978"/>
    <w:rsid w:val="001E724D"/>
    <w:rsid w:val="001E738A"/>
    <w:rsid w:val="001E7A38"/>
    <w:rsid w:val="001F348C"/>
    <w:rsid w:val="001F3AA3"/>
    <w:rsid w:val="001F3EC3"/>
    <w:rsid w:val="001F4096"/>
    <w:rsid w:val="001F42A2"/>
    <w:rsid w:val="001F4825"/>
    <w:rsid w:val="001F4B26"/>
    <w:rsid w:val="001F4F4C"/>
    <w:rsid w:val="001F5054"/>
    <w:rsid w:val="001F5836"/>
    <w:rsid w:val="001F5F3F"/>
    <w:rsid w:val="001F60FA"/>
    <w:rsid w:val="001F6ADC"/>
    <w:rsid w:val="001F726F"/>
    <w:rsid w:val="001F7A2D"/>
    <w:rsid w:val="00200BC1"/>
    <w:rsid w:val="002011DE"/>
    <w:rsid w:val="002015EB"/>
    <w:rsid w:val="002016BB"/>
    <w:rsid w:val="00201DDD"/>
    <w:rsid w:val="002033C5"/>
    <w:rsid w:val="0020370F"/>
    <w:rsid w:val="00204122"/>
    <w:rsid w:val="00204150"/>
    <w:rsid w:val="002048D6"/>
    <w:rsid w:val="002059A8"/>
    <w:rsid w:val="0020685F"/>
    <w:rsid w:val="002070B3"/>
    <w:rsid w:val="00207109"/>
    <w:rsid w:val="00207309"/>
    <w:rsid w:val="00207DDD"/>
    <w:rsid w:val="00210B12"/>
    <w:rsid w:val="00211B89"/>
    <w:rsid w:val="00211DD5"/>
    <w:rsid w:val="002127A0"/>
    <w:rsid w:val="00213D40"/>
    <w:rsid w:val="002147B9"/>
    <w:rsid w:val="00214FC2"/>
    <w:rsid w:val="0021676D"/>
    <w:rsid w:val="0021685F"/>
    <w:rsid w:val="00217340"/>
    <w:rsid w:val="00217CD1"/>
    <w:rsid w:val="002215A4"/>
    <w:rsid w:val="00221858"/>
    <w:rsid w:val="00221A05"/>
    <w:rsid w:val="00221A2B"/>
    <w:rsid w:val="00222314"/>
    <w:rsid w:val="002224A5"/>
    <w:rsid w:val="00222661"/>
    <w:rsid w:val="002227CB"/>
    <w:rsid w:val="00222AF0"/>
    <w:rsid w:val="002235FF"/>
    <w:rsid w:val="00223DDD"/>
    <w:rsid w:val="0022626A"/>
    <w:rsid w:val="00230B25"/>
    <w:rsid w:val="00230CAA"/>
    <w:rsid w:val="00231619"/>
    <w:rsid w:val="00231779"/>
    <w:rsid w:val="002326FF"/>
    <w:rsid w:val="00232A4B"/>
    <w:rsid w:val="00233293"/>
    <w:rsid w:val="00233716"/>
    <w:rsid w:val="002349A9"/>
    <w:rsid w:val="002349AE"/>
    <w:rsid w:val="00234EA2"/>
    <w:rsid w:val="00235FA2"/>
    <w:rsid w:val="00236EA7"/>
    <w:rsid w:val="00237B6A"/>
    <w:rsid w:val="00237B6C"/>
    <w:rsid w:val="0024177D"/>
    <w:rsid w:val="0024219F"/>
    <w:rsid w:val="00243066"/>
    <w:rsid w:val="00244D4D"/>
    <w:rsid w:val="0024540B"/>
    <w:rsid w:val="00245989"/>
    <w:rsid w:val="00245AF0"/>
    <w:rsid w:val="00246AB5"/>
    <w:rsid w:val="00247090"/>
    <w:rsid w:val="00247357"/>
    <w:rsid w:val="00247ED1"/>
    <w:rsid w:val="00250770"/>
    <w:rsid w:val="00250846"/>
    <w:rsid w:val="00250A4F"/>
    <w:rsid w:val="002511DD"/>
    <w:rsid w:val="00251ABD"/>
    <w:rsid w:val="00252C2D"/>
    <w:rsid w:val="00253227"/>
    <w:rsid w:val="00253333"/>
    <w:rsid w:val="002539A1"/>
    <w:rsid w:val="00253EF9"/>
    <w:rsid w:val="002544D2"/>
    <w:rsid w:val="00254A18"/>
    <w:rsid w:val="00256D44"/>
    <w:rsid w:val="0026055F"/>
    <w:rsid w:val="002610C1"/>
    <w:rsid w:val="00261A18"/>
    <w:rsid w:val="00263589"/>
    <w:rsid w:val="00264870"/>
    <w:rsid w:val="0026648F"/>
    <w:rsid w:val="00267BC3"/>
    <w:rsid w:val="00267CC6"/>
    <w:rsid w:val="00270DC7"/>
    <w:rsid w:val="00272F6E"/>
    <w:rsid w:val="00273F51"/>
    <w:rsid w:val="0027443E"/>
    <w:rsid w:val="00275938"/>
    <w:rsid w:val="00276534"/>
    <w:rsid w:val="0027738B"/>
    <w:rsid w:val="0027776A"/>
    <w:rsid w:val="00280EE0"/>
    <w:rsid w:val="00280F77"/>
    <w:rsid w:val="002819B2"/>
    <w:rsid w:val="00281F5C"/>
    <w:rsid w:val="00283600"/>
    <w:rsid w:val="00283EC4"/>
    <w:rsid w:val="002844F5"/>
    <w:rsid w:val="00284963"/>
    <w:rsid w:val="00284E5D"/>
    <w:rsid w:val="00285E57"/>
    <w:rsid w:val="00286333"/>
    <w:rsid w:val="00286AEA"/>
    <w:rsid w:val="00286C8E"/>
    <w:rsid w:val="00287BC2"/>
    <w:rsid w:val="002902F3"/>
    <w:rsid w:val="002913AE"/>
    <w:rsid w:val="002913C0"/>
    <w:rsid w:val="00291CC4"/>
    <w:rsid w:val="002924FE"/>
    <w:rsid w:val="002927AC"/>
    <w:rsid w:val="00292CF5"/>
    <w:rsid w:val="00293D93"/>
    <w:rsid w:val="002948C5"/>
    <w:rsid w:val="00294D10"/>
    <w:rsid w:val="0029573A"/>
    <w:rsid w:val="00295AD0"/>
    <w:rsid w:val="0029643A"/>
    <w:rsid w:val="00296E1B"/>
    <w:rsid w:val="00297900"/>
    <w:rsid w:val="002A188B"/>
    <w:rsid w:val="002A2B6A"/>
    <w:rsid w:val="002A3269"/>
    <w:rsid w:val="002A371F"/>
    <w:rsid w:val="002A3948"/>
    <w:rsid w:val="002A40AA"/>
    <w:rsid w:val="002A40E7"/>
    <w:rsid w:val="002A4BFC"/>
    <w:rsid w:val="002A5111"/>
    <w:rsid w:val="002A5E76"/>
    <w:rsid w:val="002A62BE"/>
    <w:rsid w:val="002B0D83"/>
    <w:rsid w:val="002B0E6C"/>
    <w:rsid w:val="002B0EE4"/>
    <w:rsid w:val="002B137E"/>
    <w:rsid w:val="002B204E"/>
    <w:rsid w:val="002B307A"/>
    <w:rsid w:val="002B32FB"/>
    <w:rsid w:val="002B3ECC"/>
    <w:rsid w:val="002B577B"/>
    <w:rsid w:val="002B64EC"/>
    <w:rsid w:val="002B6ADB"/>
    <w:rsid w:val="002C0695"/>
    <w:rsid w:val="002C0A71"/>
    <w:rsid w:val="002C1049"/>
    <w:rsid w:val="002C1123"/>
    <w:rsid w:val="002C2CA8"/>
    <w:rsid w:val="002C309A"/>
    <w:rsid w:val="002C31FD"/>
    <w:rsid w:val="002C3B5D"/>
    <w:rsid w:val="002C46AA"/>
    <w:rsid w:val="002C5008"/>
    <w:rsid w:val="002C7118"/>
    <w:rsid w:val="002C790E"/>
    <w:rsid w:val="002D02F7"/>
    <w:rsid w:val="002D031E"/>
    <w:rsid w:val="002D03E2"/>
    <w:rsid w:val="002D050E"/>
    <w:rsid w:val="002D0672"/>
    <w:rsid w:val="002D0704"/>
    <w:rsid w:val="002D1B28"/>
    <w:rsid w:val="002D20DC"/>
    <w:rsid w:val="002D22D1"/>
    <w:rsid w:val="002D23D5"/>
    <w:rsid w:val="002D3840"/>
    <w:rsid w:val="002D3EE9"/>
    <w:rsid w:val="002D55F8"/>
    <w:rsid w:val="002D5840"/>
    <w:rsid w:val="002D58DD"/>
    <w:rsid w:val="002D67C6"/>
    <w:rsid w:val="002D6B21"/>
    <w:rsid w:val="002D6B8F"/>
    <w:rsid w:val="002D6C7C"/>
    <w:rsid w:val="002D7356"/>
    <w:rsid w:val="002D744A"/>
    <w:rsid w:val="002E064F"/>
    <w:rsid w:val="002E0B37"/>
    <w:rsid w:val="002E174A"/>
    <w:rsid w:val="002E1DFF"/>
    <w:rsid w:val="002E2CB3"/>
    <w:rsid w:val="002E3192"/>
    <w:rsid w:val="002E3716"/>
    <w:rsid w:val="002E3AA0"/>
    <w:rsid w:val="002E4B6F"/>
    <w:rsid w:val="002E4D3A"/>
    <w:rsid w:val="002E60A4"/>
    <w:rsid w:val="002F06B3"/>
    <w:rsid w:val="002F1AC1"/>
    <w:rsid w:val="002F1E2B"/>
    <w:rsid w:val="002F4A10"/>
    <w:rsid w:val="002F4A44"/>
    <w:rsid w:val="002F4AED"/>
    <w:rsid w:val="002F4EAC"/>
    <w:rsid w:val="002F529F"/>
    <w:rsid w:val="002F550E"/>
    <w:rsid w:val="002F5AD4"/>
    <w:rsid w:val="002F6514"/>
    <w:rsid w:val="002F6569"/>
    <w:rsid w:val="002F6E2F"/>
    <w:rsid w:val="002F7C8D"/>
    <w:rsid w:val="002F7CDE"/>
    <w:rsid w:val="003005AB"/>
    <w:rsid w:val="003007D1"/>
    <w:rsid w:val="003017AB"/>
    <w:rsid w:val="0030277D"/>
    <w:rsid w:val="00302AB0"/>
    <w:rsid w:val="00303145"/>
    <w:rsid w:val="00304B9F"/>
    <w:rsid w:val="003074EA"/>
    <w:rsid w:val="00311676"/>
    <w:rsid w:val="00312315"/>
    <w:rsid w:val="003123DD"/>
    <w:rsid w:val="00312776"/>
    <w:rsid w:val="00312C94"/>
    <w:rsid w:val="00312D7E"/>
    <w:rsid w:val="0031309E"/>
    <w:rsid w:val="003137E7"/>
    <w:rsid w:val="00313F3F"/>
    <w:rsid w:val="00315479"/>
    <w:rsid w:val="00315CF7"/>
    <w:rsid w:val="00320144"/>
    <w:rsid w:val="00320E75"/>
    <w:rsid w:val="00321328"/>
    <w:rsid w:val="0032141C"/>
    <w:rsid w:val="00321860"/>
    <w:rsid w:val="00321911"/>
    <w:rsid w:val="00322BCF"/>
    <w:rsid w:val="003238E9"/>
    <w:rsid w:val="0032448F"/>
    <w:rsid w:val="00325152"/>
    <w:rsid w:val="003254A8"/>
    <w:rsid w:val="003256D6"/>
    <w:rsid w:val="0032570F"/>
    <w:rsid w:val="003259B1"/>
    <w:rsid w:val="003275BA"/>
    <w:rsid w:val="00331AE4"/>
    <w:rsid w:val="00331BBA"/>
    <w:rsid w:val="00331CB0"/>
    <w:rsid w:val="00332BF8"/>
    <w:rsid w:val="003330E4"/>
    <w:rsid w:val="00333746"/>
    <w:rsid w:val="00333E08"/>
    <w:rsid w:val="00333FC1"/>
    <w:rsid w:val="00334831"/>
    <w:rsid w:val="00334BDA"/>
    <w:rsid w:val="00334D3D"/>
    <w:rsid w:val="0033500F"/>
    <w:rsid w:val="00335E89"/>
    <w:rsid w:val="00336185"/>
    <w:rsid w:val="00336B50"/>
    <w:rsid w:val="00336F60"/>
    <w:rsid w:val="0033722C"/>
    <w:rsid w:val="0033746C"/>
    <w:rsid w:val="00337825"/>
    <w:rsid w:val="00337A37"/>
    <w:rsid w:val="0034010F"/>
    <w:rsid w:val="003401C0"/>
    <w:rsid w:val="00340C0C"/>
    <w:rsid w:val="00341454"/>
    <w:rsid w:val="00342110"/>
    <w:rsid w:val="00342972"/>
    <w:rsid w:val="00342E32"/>
    <w:rsid w:val="003434B6"/>
    <w:rsid w:val="0034452C"/>
    <w:rsid w:val="003448AA"/>
    <w:rsid w:val="0034535D"/>
    <w:rsid w:val="003464A2"/>
    <w:rsid w:val="0034651E"/>
    <w:rsid w:val="003476A3"/>
    <w:rsid w:val="003479A3"/>
    <w:rsid w:val="00350515"/>
    <w:rsid w:val="00351022"/>
    <w:rsid w:val="00351724"/>
    <w:rsid w:val="00351A87"/>
    <w:rsid w:val="003521E7"/>
    <w:rsid w:val="003525F8"/>
    <w:rsid w:val="003534AA"/>
    <w:rsid w:val="00353E47"/>
    <w:rsid w:val="00353F30"/>
    <w:rsid w:val="00354379"/>
    <w:rsid w:val="003545AF"/>
    <w:rsid w:val="00354CB7"/>
    <w:rsid w:val="00354FFB"/>
    <w:rsid w:val="003554D9"/>
    <w:rsid w:val="00355D7B"/>
    <w:rsid w:val="00356031"/>
    <w:rsid w:val="0035648F"/>
    <w:rsid w:val="0035676E"/>
    <w:rsid w:val="0035682E"/>
    <w:rsid w:val="00357459"/>
    <w:rsid w:val="00357FCB"/>
    <w:rsid w:val="0036022D"/>
    <w:rsid w:val="003602B3"/>
    <w:rsid w:val="003611D0"/>
    <w:rsid w:val="0036131F"/>
    <w:rsid w:val="00361DE8"/>
    <w:rsid w:val="00361FCC"/>
    <w:rsid w:val="003626C2"/>
    <w:rsid w:val="00362C12"/>
    <w:rsid w:val="003631C6"/>
    <w:rsid w:val="003632B0"/>
    <w:rsid w:val="00364A1B"/>
    <w:rsid w:val="00364DDE"/>
    <w:rsid w:val="00364EED"/>
    <w:rsid w:val="00365E40"/>
    <w:rsid w:val="003665C0"/>
    <w:rsid w:val="00366997"/>
    <w:rsid w:val="003669DB"/>
    <w:rsid w:val="00366BFB"/>
    <w:rsid w:val="00366C91"/>
    <w:rsid w:val="0036761E"/>
    <w:rsid w:val="00367A74"/>
    <w:rsid w:val="00367F54"/>
    <w:rsid w:val="0037003F"/>
    <w:rsid w:val="0037025C"/>
    <w:rsid w:val="0037025F"/>
    <w:rsid w:val="003704B0"/>
    <w:rsid w:val="00372E87"/>
    <w:rsid w:val="00373051"/>
    <w:rsid w:val="00373155"/>
    <w:rsid w:val="00373313"/>
    <w:rsid w:val="0037355F"/>
    <w:rsid w:val="00373937"/>
    <w:rsid w:val="00374E7A"/>
    <w:rsid w:val="00374F88"/>
    <w:rsid w:val="0037750C"/>
    <w:rsid w:val="0037784A"/>
    <w:rsid w:val="00377F34"/>
    <w:rsid w:val="003802B3"/>
    <w:rsid w:val="00381383"/>
    <w:rsid w:val="00381CAB"/>
    <w:rsid w:val="003820D1"/>
    <w:rsid w:val="00382D8D"/>
    <w:rsid w:val="00382F4B"/>
    <w:rsid w:val="00384466"/>
    <w:rsid w:val="0038470D"/>
    <w:rsid w:val="00384D5C"/>
    <w:rsid w:val="00385281"/>
    <w:rsid w:val="0038538A"/>
    <w:rsid w:val="00385812"/>
    <w:rsid w:val="00385D0C"/>
    <w:rsid w:val="00385D35"/>
    <w:rsid w:val="00386407"/>
    <w:rsid w:val="00386EE0"/>
    <w:rsid w:val="0039085E"/>
    <w:rsid w:val="00390F8E"/>
    <w:rsid w:val="003910C3"/>
    <w:rsid w:val="003918EF"/>
    <w:rsid w:val="00391F2C"/>
    <w:rsid w:val="00392035"/>
    <w:rsid w:val="00392041"/>
    <w:rsid w:val="00392C88"/>
    <w:rsid w:val="0039320E"/>
    <w:rsid w:val="003933B7"/>
    <w:rsid w:val="00393476"/>
    <w:rsid w:val="00393983"/>
    <w:rsid w:val="00393DF8"/>
    <w:rsid w:val="00394A99"/>
    <w:rsid w:val="00394D99"/>
    <w:rsid w:val="00395C68"/>
    <w:rsid w:val="00395F25"/>
    <w:rsid w:val="00396DE2"/>
    <w:rsid w:val="0039700C"/>
    <w:rsid w:val="00397246"/>
    <w:rsid w:val="00397D93"/>
    <w:rsid w:val="003A1FDE"/>
    <w:rsid w:val="003A26C0"/>
    <w:rsid w:val="003A2978"/>
    <w:rsid w:val="003A2BE1"/>
    <w:rsid w:val="003A3CEF"/>
    <w:rsid w:val="003A61FC"/>
    <w:rsid w:val="003A7400"/>
    <w:rsid w:val="003B1695"/>
    <w:rsid w:val="003B2160"/>
    <w:rsid w:val="003B2563"/>
    <w:rsid w:val="003B2AD9"/>
    <w:rsid w:val="003B2CD4"/>
    <w:rsid w:val="003B2F6F"/>
    <w:rsid w:val="003B3119"/>
    <w:rsid w:val="003B3C30"/>
    <w:rsid w:val="003B4CED"/>
    <w:rsid w:val="003B519D"/>
    <w:rsid w:val="003B5B97"/>
    <w:rsid w:val="003B6790"/>
    <w:rsid w:val="003C0CE7"/>
    <w:rsid w:val="003C1A78"/>
    <w:rsid w:val="003C205A"/>
    <w:rsid w:val="003C2AA7"/>
    <w:rsid w:val="003C347B"/>
    <w:rsid w:val="003C3C0E"/>
    <w:rsid w:val="003C3F04"/>
    <w:rsid w:val="003C433B"/>
    <w:rsid w:val="003C4485"/>
    <w:rsid w:val="003C4679"/>
    <w:rsid w:val="003C4C55"/>
    <w:rsid w:val="003C4E24"/>
    <w:rsid w:val="003C53E7"/>
    <w:rsid w:val="003C558A"/>
    <w:rsid w:val="003C5ADC"/>
    <w:rsid w:val="003C6602"/>
    <w:rsid w:val="003C71D0"/>
    <w:rsid w:val="003D0607"/>
    <w:rsid w:val="003D0A4A"/>
    <w:rsid w:val="003D1FCD"/>
    <w:rsid w:val="003D20D4"/>
    <w:rsid w:val="003D2452"/>
    <w:rsid w:val="003D2B16"/>
    <w:rsid w:val="003D308B"/>
    <w:rsid w:val="003D3477"/>
    <w:rsid w:val="003D3791"/>
    <w:rsid w:val="003D38B2"/>
    <w:rsid w:val="003D4FF3"/>
    <w:rsid w:val="003D536F"/>
    <w:rsid w:val="003D5A37"/>
    <w:rsid w:val="003D5D50"/>
    <w:rsid w:val="003D6336"/>
    <w:rsid w:val="003D6445"/>
    <w:rsid w:val="003D66EF"/>
    <w:rsid w:val="003D698B"/>
    <w:rsid w:val="003D6D6C"/>
    <w:rsid w:val="003D7151"/>
    <w:rsid w:val="003E0CE5"/>
    <w:rsid w:val="003E0E7C"/>
    <w:rsid w:val="003E23FF"/>
    <w:rsid w:val="003E38A1"/>
    <w:rsid w:val="003E6263"/>
    <w:rsid w:val="003E62F4"/>
    <w:rsid w:val="003E74D2"/>
    <w:rsid w:val="003E7FF9"/>
    <w:rsid w:val="003F06B9"/>
    <w:rsid w:val="003F10EB"/>
    <w:rsid w:val="003F19F0"/>
    <w:rsid w:val="003F1A36"/>
    <w:rsid w:val="003F2401"/>
    <w:rsid w:val="003F251A"/>
    <w:rsid w:val="003F3B0E"/>
    <w:rsid w:val="003F452F"/>
    <w:rsid w:val="003F7620"/>
    <w:rsid w:val="003F7759"/>
    <w:rsid w:val="003F7818"/>
    <w:rsid w:val="003F7AE5"/>
    <w:rsid w:val="003F7FC5"/>
    <w:rsid w:val="0040060E"/>
    <w:rsid w:val="00400B59"/>
    <w:rsid w:val="00400D3A"/>
    <w:rsid w:val="0040111C"/>
    <w:rsid w:val="0040377F"/>
    <w:rsid w:val="00404303"/>
    <w:rsid w:val="00404312"/>
    <w:rsid w:val="004047F3"/>
    <w:rsid w:val="00404D4F"/>
    <w:rsid w:val="004050B3"/>
    <w:rsid w:val="00405290"/>
    <w:rsid w:val="004063AF"/>
    <w:rsid w:val="00406A0F"/>
    <w:rsid w:val="00407168"/>
    <w:rsid w:val="00410418"/>
    <w:rsid w:val="0041043C"/>
    <w:rsid w:val="00410DBB"/>
    <w:rsid w:val="00410E00"/>
    <w:rsid w:val="004110AA"/>
    <w:rsid w:val="00411535"/>
    <w:rsid w:val="004141BB"/>
    <w:rsid w:val="0041423E"/>
    <w:rsid w:val="00414DF3"/>
    <w:rsid w:val="00414E3C"/>
    <w:rsid w:val="00415EE7"/>
    <w:rsid w:val="00416740"/>
    <w:rsid w:val="004169C9"/>
    <w:rsid w:val="00416B99"/>
    <w:rsid w:val="00417647"/>
    <w:rsid w:val="00420D77"/>
    <w:rsid w:val="00421A3A"/>
    <w:rsid w:val="00422DAB"/>
    <w:rsid w:val="0042360A"/>
    <w:rsid w:val="00423A8E"/>
    <w:rsid w:val="00424555"/>
    <w:rsid w:val="004255B5"/>
    <w:rsid w:val="00425DAF"/>
    <w:rsid w:val="00425DF7"/>
    <w:rsid w:val="00426A01"/>
    <w:rsid w:val="00426FCF"/>
    <w:rsid w:val="004275A4"/>
    <w:rsid w:val="0042768D"/>
    <w:rsid w:val="00427A19"/>
    <w:rsid w:val="004319C0"/>
    <w:rsid w:val="00431DAE"/>
    <w:rsid w:val="004326A0"/>
    <w:rsid w:val="0043341C"/>
    <w:rsid w:val="00433DEB"/>
    <w:rsid w:val="004342B5"/>
    <w:rsid w:val="00434413"/>
    <w:rsid w:val="00434AD9"/>
    <w:rsid w:val="00434B1C"/>
    <w:rsid w:val="00434B62"/>
    <w:rsid w:val="00434F78"/>
    <w:rsid w:val="0043501D"/>
    <w:rsid w:val="004362B1"/>
    <w:rsid w:val="00436364"/>
    <w:rsid w:val="004364B7"/>
    <w:rsid w:val="00436CD8"/>
    <w:rsid w:val="00436F4A"/>
    <w:rsid w:val="00437611"/>
    <w:rsid w:val="00437CD6"/>
    <w:rsid w:val="00437DE8"/>
    <w:rsid w:val="004404DF"/>
    <w:rsid w:val="0044059F"/>
    <w:rsid w:val="004407A9"/>
    <w:rsid w:val="004419A4"/>
    <w:rsid w:val="004420AF"/>
    <w:rsid w:val="004430B6"/>
    <w:rsid w:val="004434B4"/>
    <w:rsid w:val="00443CB3"/>
    <w:rsid w:val="00444B4F"/>
    <w:rsid w:val="0044501C"/>
    <w:rsid w:val="00445CD3"/>
    <w:rsid w:val="004462BC"/>
    <w:rsid w:val="0044645A"/>
    <w:rsid w:val="004464FE"/>
    <w:rsid w:val="0044762E"/>
    <w:rsid w:val="004479C4"/>
    <w:rsid w:val="00447F1C"/>
    <w:rsid w:val="0045029F"/>
    <w:rsid w:val="004526F0"/>
    <w:rsid w:val="0045330C"/>
    <w:rsid w:val="004533E9"/>
    <w:rsid w:val="00453ADD"/>
    <w:rsid w:val="00453CB0"/>
    <w:rsid w:val="00453D6F"/>
    <w:rsid w:val="00455190"/>
    <w:rsid w:val="004556A5"/>
    <w:rsid w:val="004563A0"/>
    <w:rsid w:val="00456691"/>
    <w:rsid w:val="0045760D"/>
    <w:rsid w:val="004576D7"/>
    <w:rsid w:val="00457D80"/>
    <w:rsid w:val="00457F21"/>
    <w:rsid w:val="004602F5"/>
    <w:rsid w:val="00461718"/>
    <w:rsid w:val="004637B0"/>
    <w:rsid w:val="00463BCD"/>
    <w:rsid w:val="00464D02"/>
    <w:rsid w:val="00464D43"/>
    <w:rsid w:val="00464DCF"/>
    <w:rsid w:val="00465078"/>
    <w:rsid w:val="0046618F"/>
    <w:rsid w:val="004661E2"/>
    <w:rsid w:val="0046658D"/>
    <w:rsid w:val="0046737D"/>
    <w:rsid w:val="00467B56"/>
    <w:rsid w:val="00471716"/>
    <w:rsid w:val="00472016"/>
    <w:rsid w:val="004723F5"/>
    <w:rsid w:val="00472A88"/>
    <w:rsid w:val="00473828"/>
    <w:rsid w:val="00473AA3"/>
    <w:rsid w:val="00474024"/>
    <w:rsid w:val="0047405D"/>
    <w:rsid w:val="00474993"/>
    <w:rsid w:val="00474B3E"/>
    <w:rsid w:val="00475681"/>
    <w:rsid w:val="00475854"/>
    <w:rsid w:val="004761E8"/>
    <w:rsid w:val="00476387"/>
    <w:rsid w:val="00476B39"/>
    <w:rsid w:val="00476C24"/>
    <w:rsid w:val="00480694"/>
    <w:rsid w:val="00481221"/>
    <w:rsid w:val="00481517"/>
    <w:rsid w:val="00481B7A"/>
    <w:rsid w:val="00482D55"/>
    <w:rsid w:val="00483AD9"/>
    <w:rsid w:val="00484041"/>
    <w:rsid w:val="004842F0"/>
    <w:rsid w:val="004851A3"/>
    <w:rsid w:val="00485C92"/>
    <w:rsid w:val="0048618E"/>
    <w:rsid w:val="004865D8"/>
    <w:rsid w:val="00487401"/>
    <w:rsid w:val="00487851"/>
    <w:rsid w:val="004878D5"/>
    <w:rsid w:val="00487C2E"/>
    <w:rsid w:val="00491D77"/>
    <w:rsid w:val="00492643"/>
    <w:rsid w:val="00492A82"/>
    <w:rsid w:val="00493693"/>
    <w:rsid w:val="00495018"/>
    <w:rsid w:val="00495445"/>
    <w:rsid w:val="00495D18"/>
    <w:rsid w:val="00496080"/>
    <w:rsid w:val="0049714E"/>
    <w:rsid w:val="004979A5"/>
    <w:rsid w:val="00497DE2"/>
    <w:rsid w:val="004A02DF"/>
    <w:rsid w:val="004A03A0"/>
    <w:rsid w:val="004A0955"/>
    <w:rsid w:val="004A0CF5"/>
    <w:rsid w:val="004A1463"/>
    <w:rsid w:val="004A1515"/>
    <w:rsid w:val="004A261D"/>
    <w:rsid w:val="004A2C8E"/>
    <w:rsid w:val="004A33C1"/>
    <w:rsid w:val="004A3FD0"/>
    <w:rsid w:val="004A4EE1"/>
    <w:rsid w:val="004A515A"/>
    <w:rsid w:val="004A58D8"/>
    <w:rsid w:val="004A5DEB"/>
    <w:rsid w:val="004A6769"/>
    <w:rsid w:val="004A7096"/>
    <w:rsid w:val="004A7352"/>
    <w:rsid w:val="004B0494"/>
    <w:rsid w:val="004B0A10"/>
    <w:rsid w:val="004B0D67"/>
    <w:rsid w:val="004B1F7A"/>
    <w:rsid w:val="004B2013"/>
    <w:rsid w:val="004B226C"/>
    <w:rsid w:val="004B27C2"/>
    <w:rsid w:val="004B29AA"/>
    <w:rsid w:val="004B29ED"/>
    <w:rsid w:val="004B2AEF"/>
    <w:rsid w:val="004B32C6"/>
    <w:rsid w:val="004B386F"/>
    <w:rsid w:val="004B3DDD"/>
    <w:rsid w:val="004B3F73"/>
    <w:rsid w:val="004B4230"/>
    <w:rsid w:val="004B5355"/>
    <w:rsid w:val="004B7AE6"/>
    <w:rsid w:val="004C04FD"/>
    <w:rsid w:val="004C214F"/>
    <w:rsid w:val="004C2764"/>
    <w:rsid w:val="004C2EBA"/>
    <w:rsid w:val="004C356D"/>
    <w:rsid w:val="004C5166"/>
    <w:rsid w:val="004C54FE"/>
    <w:rsid w:val="004C73E8"/>
    <w:rsid w:val="004C7CAF"/>
    <w:rsid w:val="004D0B8C"/>
    <w:rsid w:val="004D1661"/>
    <w:rsid w:val="004D1C6E"/>
    <w:rsid w:val="004D235E"/>
    <w:rsid w:val="004D26DD"/>
    <w:rsid w:val="004D2A37"/>
    <w:rsid w:val="004D2C36"/>
    <w:rsid w:val="004D2F77"/>
    <w:rsid w:val="004D36A0"/>
    <w:rsid w:val="004D43D6"/>
    <w:rsid w:val="004D5444"/>
    <w:rsid w:val="004D5B14"/>
    <w:rsid w:val="004D6230"/>
    <w:rsid w:val="004D6E61"/>
    <w:rsid w:val="004D737C"/>
    <w:rsid w:val="004E0907"/>
    <w:rsid w:val="004E0C56"/>
    <w:rsid w:val="004E1288"/>
    <w:rsid w:val="004E1C28"/>
    <w:rsid w:val="004E4119"/>
    <w:rsid w:val="004E4AB5"/>
    <w:rsid w:val="004E4EFD"/>
    <w:rsid w:val="004E5D37"/>
    <w:rsid w:val="004E5EFC"/>
    <w:rsid w:val="004E60B6"/>
    <w:rsid w:val="004E7CF6"/>
    <w:rsid w:val="004F0046"/>
    <w:rsid w:val="004F18D0"/>
    <w:rsid w:val="004F2601"/>
    <w:rsid w:val="004F2B18"/>
    <w:rsid w:val="004F2E45"/>
    <w:rsid w:val="004F3A52"/>
    <w:rsid w:val="004F3C19"/>
    <w:rsid w:val="004F4DD4"/>
    <w:rsid w:val="004F4DE9"/>
    <w:rsid w:val="004F52E2"/>
    <w:rsid w:val="004F5982"/>
    <w:rsid w:val="004F5C33"/>
    <w:rsid w:val="004F645E"/>
    <w:rsid w:val="004F675D"/>
    <w:rsid w:val="004F6947"/>
    <w:rsid w:val="004F70E0"/>
    <w:rsid w:val="004F7720"/>
    <w:rsid w:val="00500DA1"/>
    <w:rsid w:val="00500DF3"/>
    <w:rsid w:val="00501CFC"/>
    <w:rsid w:val="00502321"/>
    <w:rsid w:val="005024B5"/>
    <w:rsid w:val="0050287B"/>
    <w:rsid w:val="00502A00"/>
    <w:rsid w:val="00503297"/>
    <w:rsid w:val="00503C32"/>
    <w:rsid w:val="00503DC4"/>
    <w:rsid w:val="00503DFF"/>
    <w:rsid w:val="00504115"/>
    <w:rsid w:val="00504134"/>
    <w:rsid w:val="00504418"/>
    <w:rsid w:val="00505E40"/>
    <w:rsid w:val="00506609"/>
    <w:rsid w:val="00506A0F"/>
    <w:rsid w:val="00506CC2"/>
    <w:rsid w:val="00507356"/>
    <w:rsid w:val="005075B5"/>
    <w:rsid w:val="00507B13"/>
    <w:rsid w:val="00507B3C"/>
    <w:rsid w:val="00507CC0"/>
    <w:rsid w:val="00510720"/>
    <w:rsid w:val="00511693"/>
    <w:rsid w:val="00511DB0"/>
    <w:rsid w:val="00511DE1"/>
    <w:rsid w:val="00512EEA"/>
    <w:rsid w:val="00513BC0"/>
    <w:rsid w:val="00513FBE"/>
    <w:rsid w:val="005148BB"/>
    <w:rsid w:val="005148D4"/>
    <w:rsid w:val="00514965"/>
    <w:rsid w:val="00514DF8"/>
    <w:rsid w:val="005163E5"/>
    <w:rsid w:val="00523409"/>
    <w:rsid w:val="00524200"/>
    <w:rsid w:val="00524843"/>
    <w:rsid w:val="00526F35"/>
    <w:rsid w:val="0052732E"/>
    <w:rsid w:val="00527340"/>
    <w:rsid w:val="00527646"/>
    <w:rsid w:val="00533310"/>
    <w:rsid w:val="005339CA"/>
    <w:rsid w:val="00534580"/>
    <w:rsid w:val="0053535F"/>
    <w:rsid w:val="0053540F"/>
    <w:rsid w:val="00536B09"/>
    <w:rsid w:val="00540082"/>
    <w:rsid w:val="00540DB3"/>
    <w:rsid w:val="005416BB"/>
    <w:rsid w:val="00542A61"/>
    <w:rsid w:val="00542EBF"/>
    <w:rsid w:val="00543805"/>
    <w:rsid w:val="00543A59"/>
    <w:rsid w:val="00543AA9"/>
    <w:rsid w:val="00545248"/>
    <w:rsid w:val="005455AF"/>
    <w:rsid w:val="005455D1"/>
    <w:rsid w:val="005458DA"/>
    <w:rsid w:val="0054605F"/>
    <w:rsid w:val="00547AC6"/>
    <w:rsid w:val="00547D91"/>
    <w:rsid w:val="00550657"/>
    <w:rsid w:val="00550824"/>
    <w:rsid w:val="00550A5D"/>
    <w:rsid w:val="00550B59"/>
    <w:rsid w:val="005511C1"/>
    <w:rsid w:val="00551B0A"/>
    <w:rsid w:val="00551B1D"/>
    <w:rsid w:val="0055213C"/>
    <w:rsid w:val="005526CD"/>
    <w:rsid w:val="005527DC"/>
    <w:rsid w:val="00553A6B"/>
    <w:rsid w:val="00553C12"/>
    <w:rsid w:val="00554543"/>
    <w:rsid w:val="005557D9"/>
    <w:rsid w:val="005561AC"/>
    <w:rsid w:val="00556266"/>
    <w:rsid w:val="005566FD"/>
    <w:rsid w:val="00556BE3"/>
    <w:rsid w:val="0055720B"/>
    <w:rsid w:val="005572A9"/>
    <w:rsid w:val="00557C4E"/>
    <w:rsid w:val="005601E0"/>
    <w:rsid w:val="00560A6F"/>
    <w:rsid w:val="00560C71"/>
    <w:rsid w:val="00560D4C"/>
    <w:rsid w:val="00561A1E"/>
    <w:rsid w:val="00561C80"/>
    <w:rsid w:val="00561D10"/>
    <w:rsid w:val="00561DEC"/>
    <w:rsid w:val="005628ED"/>
    <w:rsid w:val="00564BC2"/>
    <w:rsid w:val="00564FD0"/>
    <w:rsid w:val="00565987"/>
    <w:rsid w:val="00565A62"/>
    <w:rsid w:val="00566281"/>
    <w:rsid w:val="0056746F"/>
    <w:rsid w:val="00567826"/>
    <w:rsid w:val="00570BCC"/>
    <w:rsid w:val="005714D3"/>
    <w:rsid w:val="0057223E"/>
    <w:rsid w:val="005726C5"/>
    <w:rsid w:val="00573EBA"/>
    <w:rsid w:val="0057579A"/>
    <w:rsid w:val="005771D6"/>
    <w:rsid w:val="005774D7"/>
    <w:rsid w:val="005775D9"/>
    <w:rsid w:val="00577D23"/>
    <w:rsid w:val="005806BC"/>
    <w:rsid w:val="00581466"/>
    <w:rsid w:val="005825DE"/>
    <w:rsid w:val="0058299F"/>
    <w:rsid w:val="005841FB"/>
    <w:rsid w:val="00584831"/>
    <w:rsid w:val="005868BD"/>
    <w:rsid w:val="00586C67"/>
    <w:rsid w:val="00587328"/>
    <w:rsid w:val="00587BAD"/>
    <w:rsid w:val="00587E4B"/>
    <w:rsid w:val="005908EB"/>
    <w:rsid w:val="005909DB"/>
    <w:rsid w:val="00592039"/>
    <w:rsid w:val="00592395"/>
    <w:rsid w:val="005925E0"/>
    <w:rsid w:val="00592E76"/>
    <w:rsid w:val="005930B0"/>
    <w:rsid w:val="005933FD"/>
    <w:rsid w:val="00593711"/>
    <w:rsid w:val="00593750"/>
    <w:rsid w:val="00593E09"/>
    <w:rsid w:val="005948A6"/>
    <w:rsid w:val="00595015"/>
    <w:rsid w:val="005954DA"/>
    <w:rsid w:val="005A09B3"/>
    <w:rsid w:val="005A1499"/>
    <w:rsid w:val="005A1BF9"/>
    <w:rsid w:val="005A1FAD"/>
    <w:rsid w:val="005A271F"/>
    <w:rsid w:val="005A29E0"/>
    <w:rsid w:val="005A2F34"/>
    <w:rsid w:val="005A3A71"/>
    <w:rsid w:val="005A3AD0"/>
    <w:rsid w:val="005A3FE7"/>
    <w:rsid w:val="005A470F"/>
    <w:rsid w:val="005A491B"/>
    <w:rsid w:val="005A57D5"/>
    <w:rsid w:val="005A5CA7"/>
    <w:rsid w:val="005A6795"/>
    <w:rsid w:val="005A6A67"/>
    <w:rsid w:val="005A77F8"/>
    <w:rsid w:val="005A7F11"/>
    <w:rsid w:val="005B00ED"/>
    <w:rsid w:val="005B0C93"/>
    <w:rsid w:val="005B16CF"/>
    <w:rsid w:val="005B1F17"/>
    <w:rsid w:val="005B26C7"/>
    <w:rsid w:val="005B3F4C"/>
    <w:rsid w:val="005B4520"/>
    <w:rsid w:val="005B497A"/>
    <w:rsid w:val="005B4E0A"/>
    <w:rsid w:val="005B50C9"/>
    <w:rsid w:val="005B52C5"/>
    <w:rsid w:val="005B604C"/>
    <w:rsid w:val="005B658C"/>
    <w:rsid w:val="005B67AF"/>
    <w:rsid w:val="005B6960"/>
    <w:rsid w:val="005B6A0B"/>
    <w:rsid w:val="005B71E2"/>
    <w:rsid w:val="005B76A9"/>
    <w:rsid w:val="005C0320"/>
    <w:rsid w:val="005C0527"/>
    <w:rsid w:val="005C1331"/>
    <w:rsid w:val="005C1D14"/>
    <w:rsid w:val="005C259F"/>
    <w:rsid w:val="005C2BF4"/>
    <w:rsid w:val="005C2BF5"/>
    <w:rsid w:val="005C37AD"/>
    <w:rsid w:val="005C4577"/>
    <w:rsid w:val="005C471F"/>
    <w:rsid w:val="005C4C4E"/>
    <w:rsid w:val="005C5085"/>
    <w:rsid w:val="005C5407"/>
    <w:rsid w:val="005C6C7F"/>
    <w:rsid w:val="005C6E4C"/>
    <w:rsid w:val="005C7009"/>
    <w:rsid w:val="005C7E40"/>
    <w:rsid w:val="005D0625"/>
    <w:rsid w:val="005D101F"/>
    <w:rsid w:val="005D1C70"/>
    <w:rsid w:val="005D2A3B"/>
    <w:rsid w:val="005D2DC0"/>
    <w:rsid w:val="005D32A3"/>
    <w:rsid w:val="005D4541"/>
    <w:rsid w:val="005D4A09"/>
    <w:rsid w:val="005D5237"/>
    <w:rsid w:val="005D6520"/>
    <w:rsid w:val="005D658F"/>
    <w:rsid w:val="005D6DAC"/>
    <w:rsid w:val="005D7779"/>
    <w:rsid w:val="005D7DE6"/>
    <w:rsid w:val="005E0127"/>
    <w:rsid w:val="005E0E5C"/>
    <w:rsid w:val="005E1574"/>
    <w:rsid w:val="005E2304"/>
    <w:rsid w:val="005E2ECD"/>
    <w:rsid w:val="005E32BD"/>
    <w:rsid w:val="005E38B2"/>
    <w:rsid w:val="005E3E6E"/>
    <w:rsid w:val="005E3F2F"/>
    <w:rsid w:val="005E4FC8"/>
    <w:rsid w:val="005E6148"/>
    <w:rsid w:val="005E61F0"/>
    <w:rsid w:val="005E6776"/>
    <w:rsid w:val="005E7020"/>
    <w:rsid w:val="005E7945"/>
    <w:rsid w:val="005F14A0"/>
    <w:rsid w:val="005F1FB7"/>
    <w:rsid w:val="005F36A5"/>
    <w:rsid w:val="005F38EF"/>
    <w:rsid w:val="005F3E2F"/>
    <w:rsid w:val="005F5220"/>
    <w:rsid w:val="005F6304"/>
    <w:rsid w:val="005F639B"/>
    <w:rsid w:val="005F6FC4"/>
    <w:rsid w:val="005F7DD0"/>
    <w:rsid w:val="006002C3"/>
    <w:rsid w:val="00600781"/>
    <w:rsid w:val="00601054"/>
    <w:rsid w:val="00602042"/>
    <w:rsid w:val="006020AB"/>
    <w:rsid w:val="00602114"/>
    <w:rsid w:val="00602EB3"/>
    <w:rsid w:val="00602F0A"/>
    <w:rsid w:val="006035C6"/>
    <w:rsid w:val="00603E98"/>
    <w:rsid w:val="00604044"/>
    <w:rsid w:val="0060420A"/>
    <w:rsid w:val="00605104"/>
    <w:rsid w:val="00605C0D"/>
    <w:rsid w:val="0060756E"/>
    <w:rsid w:val="00607982"/>
    <w:rsid w:val="00610083"/>
    <w:rsid w:val="00610101"/>
    <w:rsid w:val="00612877"/>
    <w:rsid w:val="00612F07"/>
    <w:rsid w:val="00613563"/>
    <w:rsid w:val="006139EF"/>
    <w:rsid w:val="00613A1A"/>
    <w:rsid w:val="00613F5F"/>
    <w:rsid w:val="00614667"/>
    <w:rsid w:val="00614BF3"/>
    <w:rsid w:val="0061517F"/>
    <w:rsid w:val="00615CE0"/>
    <w:rsid w:val="0061632C"/>
    <w:rsid w:val="0061671B"/>
    <w:rsid w:val="00616A89"/>
    <w:rsid w:val="006209D5"/>
    <w:rsid w:val="00620CD9"/>
    <w:rsid w:val="00621430"/>
    <w:rsid w:val="00621E43"/>
    <w:rsid w:val="00622630"/>
    <w:rsid w:val="00623029"/>
    <w:rsid w:val="006238D7"/>
    <w:rsid w:val="00624AF6"/>
    <w:rsid w:val="00624BBB"/>
    <w:rsid w:val="0062670D"/>
    <w:rsid w:val="006268D4"/>
    <w:rsid w:val="00627A65"/>
    <w:rsid w:val="00627E31"/>
    <w:rsid w:val="00630B4E"/>
    <w:rsid w:val="0063167B"/>
    <w:rsid w:val="00631B6B"/>
    <w:rsid w:val="006332F7"/>
    <w:rsid w:val="00634144"/>
    <w:rsid w:val="00634326"/>
    <w:rsid w:val="00634709"/>
    <w:rsid w:val="00634BF6"/>
    <w:rsid w:val="00635A5F"/>
    <w:rsid w:val="00636405"/>
    <w:rsid w:val="006364A8"/>
    <w:rsid w:val="00637C72"/>
    <w:rsid w:val="00640F9B"/>
    <w:rsid w:val="0064100E"/>
    <w:rsid w:val="006410FE"/>
    <w:rsid w:val="00641122"/>
    <w:rsid w:val="006425E3"/>
    <w:rsid w:val="006428E6"/>
    <w:rsid w:val="00644B82"/>
    <w:rsid w:val="00644BA4"/>
    <w:rsid w:val="00646A6D"/>
    <w:rsid w:val="00647A1D"/>
    <w:rsid w:val="00647EA8"/>
    <w:rsid w:val="006500CD"/>
    <w:rsid w:val="0065057B"/>
    <w:rsid w:val="00651E88"/>
    <w:rsid w:val="00652433"/>
    <w:rsid w:val="0065259D"/>
    <w:rsid w:val="00652E28"/>
    <w:rsid w:val="00652EAB"/>
    <w:rsid w:val="00652EC9"/>
    <w:rsid w:val="006532E2"/>
    <w:rsid w:val="00655112"/>
    <w:rsid w:val="00655230"/>
    <w:rsid w:val="00655D80"/>
    <w:rsid w:val="00655DD2"/>
    <w:rsid w:val="00655E84"/>
    <w:rsid w:val="00656B3C"/>
    <w:rsid w:val="00656BE9"/>
    <w:rsid w:val="00657BC1"/>
    <w:rsid w:val="00657EE8"/>
    <w:rsid w:val="006609C6"/>
    <w:rsid w:val="00661C67"/>
    <w:rsid w:val="00662CD5"/>
    <w:rsid w:val="00663599"/>
    <w:rsid w:val="00663CF3"/>
    <w:rsid w:val="006644E2"/>
    <w:rsid w:val="00664DFC"/>
    <w:rsid w:val="00664FA8"/>
    <w:rsid w:val="00665708"/>
    <w:rsid w:val="00665771"/>
    <w:rsid w:val="00665AD9"/>
    <w:rsid w:val="00666370"/>
    <w:rsid w:val="006669AE"/>
    <w:rsid w:val="00667050"/>
    <w:rsid w:val="00667873"/>
    <w:rsid w:val="0067031B"/>
    <w:rsid w:val="00671520"/>
    <w:rsid w:val="00671544"/>
    <w:rsid w:val="0067195F"/>
    <w:rsid w:val="00671AD0"/>
    <w:rsid w:val="00671D6E"/>
    <w:rsid w:val="00671EF7"/>
    <w:rsid w:val="00672458"/>
    <w:rsid w:val="006744F9"/>
    <w:rsid w:val="00675040"/>
    <w:rsid w:val="00675944"/>
    <w:rsid w:val="00676B11"/>
    <w:rsid w:val="00677C33"/>
    <w:rsid w:val="0068000C"/>
    <w:rsid w:val="006807D9"/>
    <w:rsid w:val="00680F74"/>
    <w:rsid w:val="006818F6"/>
    <w:rsid w:val="0068193B"/>
    <w:rsid w:val="00681958"/>
    <w:rsid w:val="006819A1"/>
    <w:rsid w:val="00681E9A"/>
    <w:rsid w:val="006828CC"/>
    <w:rsid w:val="00683184"/>
    <w:rsid w:val="0068415B"/>
    <w:rsid w:val="006844E4"/>
    <w:rsid w:val="00685A02"/>
    <w:rsid w:val="00690B20"/>
    <w:rsid w:val="00691795"/>
    <w:rsid w:val="00691EC7"/>
    <w:rsid w:val="0069263A"/>
    <w:rsid w:val="00693F48"/>
    <w:rsid w:val="006946C2"/>
    <w:rsid w:val="00694D64"/>
    <w:rsid w:val="0069564D"/>
    <w:rsid w:val="006966DD"/>
    <w:rsid w:val="00696AE7"/>
    <w:rsid w:val="00697378"/>
    <w:rsid w:val="0069795C"/>
    <w:rsid w:val="00697DBE"/>
    <w:rsid w:val="006A101F"/>
    <w:rsid w:val="006A1725"/>
    <w:rsid w:val="006A1787"/>
    <w:rsid w:val="006A18A8"/>
    <w:rsid w:val="006A1B92"/>
    <w:rsid w:val="006A3B85"/>
    <w:rsid w:val="006A3EA3"/>
    <w:rsid w:val="006A4A87"/>
    <w:rsid w:val="006A4F30"/>
    <w:rsid w:val="006A52D1"/>
    <w:rsid w:val="006A6521"/>
    <w:rsid w:val="006A6CCB"/>
    <w:rsid w:val="006A7E82"/>
    <w:rsid w:val="006B0796"/>
    <w:rsid w:val="006B171C"/>
    <w:rsid w:val="006B17EF"/>
    <w:rsid w:val="006B18F2"/>
    <w:rsid w:val="006B1F17"/>
    <w:rsid w:val="006B219C"/>
    <w:rsid w:val="006B2CD9"/>
    <w:rsid w:val="006B2D44"/>
    <w:rsid w:val="006B32C3"/>
    <w:rsid w:val="006B6DE4"/>
    <w:rsid w:val="006B6E9B"/>
    <w:rsid w:val="006B75A2"/>
    <w:rsid w:val="006B7C3D"/>
    <w:rsid w:val="006C0C82"/>
    <w:rsid w:val="006C1914"/>
    <w:rsid w:val="006C1BB9"/>
    <w:rsid w:val="006C23FC"/>
    <w:rsid w:val="006C3381"/>
    <w:rsid w:val="006C35B7"/>
    <w:rsid w:val="006C3BA6"/>
    <w:rsid w:val="006C3C40"/>
    <w:rsid w:val="006C4592"/>
    <w:rsid w:val="006C45B2"/>
    <w:rsid w:val="006C493E"/>
    <w:rsid w:val="006C5597"/>
    <w:rsid w:val="006C5BE0"/>
    <w:rsid w:val="006C5F05"/>
    <w:rsid w:val="006C6F37"/>
    <w:rsid w:val="006C7CB7"/>
    <w:rsid w:val="006D094B"/>
    <w:rsid w:val="006D1107"/>
    <w:rsid w:val="006D1DBA"/>
    <w:rsid w:val="006D2006"/>
    <w:rsid w:val="006D273E"/>
    <w:rsid w:val="006D38B0"/>
    <w:rsid w:val="006D4294"/>
    <w:rsid w:val="006D4327"/>
    <w:rsid w:val="006D43C8"/>
    <w:rsid w:val="006D4C2A"/>
    <w:rsid w:val="006D5581"/>
    <w:rsid w:val="006D56CF"/>
    <w:rsid w:val="006D6227"/>
    <w:rsid w:val="006D64ED"/>
    <w:rsid w:val="006D7CC0"/>
    <w:rsid w:val="006E0F40"/>
    <w:rsid w:val="006E12F0"/>
    <w:rsid w:val="006E17EF"/>
    <w:rsid w:val="006E1B65"/>
    <w:rsid w:val="006E1BCE"/>
    <w:rsid w:val="006E1CDF"/>
    <w:rsid w:val="006E2479"/>
    <w:rsid w:val="006E26FC"/>
    <w:rsid w:val="006E29BD"/>
    <w:rsid w:val="006E38C2"/>
    <w:rsid w:val="006E3F25"/>
    <w:rsid w:val="006E56CD"/>
    <w:rsid w:val="006E571D"/>
    <w:rsid w:val="006E5FD3"/>
    <w:rsid w:val="006E643C"/>
    <w:rsid w:val="006E66FA"/>
    <w:rsid w:val="006E771E"/>
    <w:rsid w:val="006E7AFF"/>
    <w:rsid w:val="006E7CF2"/>
    <w:rsid w:val="006F0941"/>
    <w:rsid w:val="006F0B93"/>
    <w:rsid w:val="006F110B"/>
    <w:rsid w:val="006F1C69"/>
    <w:rsid w:val="006F1D32"/>
    <w:rsid w:val="006F1DC1"/>
    <w:rsid w:val="006F2233"/>
    <w:rsid w:val="006F2B63"/>
    <w:rsid w:val="006F3569"/>
    <w:rsid w:val="006F49AE"/>
    <w:rsid w:val="006F4E30"/>
    <w:rsid w:val="006F608E"/>
    <w:rsid w:val="006F66BA"/>
    <w:rsid w:val="006F6F0E"/>
    <w:rsid w:val="006F754B"/>
    <w:rsid w:val="007005E7"/>
    <w:rsid w:val="00700B09"/>
    <w:rsid w:val="00700DA3"/>
    <w:rsid w:val="00700EDA"/>
    <w:rsid w:val="00700F14"/>
    <w:rsid w:val="00701AA1"/>
    <w:rsid w:val="00702931"/>
    <w:rsid w:val="007029EC"/>
    <w:rsid w:val="00702C91"/>
    <w:rsid w:val="00702F2E"/>
    <w:rsid w:val="0070378F"/>
    <w:rsid w:val="00703984"/>
    <w:rsid w:val="00703EDB"/>
    <w:rsid w:val="00703F13"/>
    <w:rsid w:val="007045A0"/>
    <w:rsid w:val="0070559D"/>
    <w:rsid w:val="007059CE"/>
    <w:rsid w:val="00705B66"/>
    <w:rsid w:val="00705E13"/>
    <w:rsid w:val="007062EE"/>
    <w:rsid w:val="00707E14"/>
    <w:rsid w:val="00711F1D"/>
    <w:rsid w:val="007124AE"/>
    <w:rsid w:val="00712E97"/>
    <w:rsid w:val="00712F1B"/>
    <w:rsid w:val="00713214"/>
    <w:rsid w:val="00713669"/>
    <w:rsid w:val="00713C18"/>
    <w:rsid w:val="00714547"/>
    <w:rsid w:val="00714AD9"/>
    <w:rsid w:val="00714CB2"/>
    <w:rsid w:val="00714D84"/>
    <w:rsid w:val="00715413"/>
    <w:rsid w:val="00715655"/>
    <w:rsid w:val="00715975"/>
    <w:rsid w:val="007171BE"/>
    <w:rsid w:val="00720A8A"/>
    <w:rsid w:val="00720EC9"/>
    <w:rsid w:val="007214C8"/>
    <w:rsid w:val="00721DCA"/>
    <w:rsid w:val="00721E62"/>
    <w:rsid w:val="00722825"/>
    <w:rsid w:val="00722E1C"/>
    <w:rsid w:val="00722FA5"/>
    <w:rsid w:val="007242FF"/>
    <w:rsid w:val="0072439C"/>
    <w:rsid w:val="00725E45"/>
    <w:rsid w:val="00726712"/>
    <w:rsid w:val="00726CAF"/>
    <w:rsid w:val="007270BA"/>
    <w:rsid w:val="007271D3"/>
    <w:rsid w:val="00732329"/>
    <w:rsid w:val="007326AA"/>
    <w:rsid w:val="00732F27"/>
    <w:rsid w:val="0073354E"/>
    <w:rsid w:val="00734357"/>
    <w:rsid w:val="00735892"/>
    <w:rsid w:val="00735B14"/>
    <w:rsid w:val="00736029"/>
    <w:rsid w:val="007366AE"/>
    <w:rsid w:val="00737167"/>
    <w:rsid w:val="00737C10"/>
    <w:rsid w:val="00737D23"/>
    <w:rsid w:val="00740043"/>
    <w:rsid w:val="00740221"/>
    <w:rsid w:val="00740B72"/>
    <w:rsid w:val="00740C82"/>
    <w:rsid w:val="00741090"/>
    <w:rsid w:val="007414D7"/>
    <w:rsid w:val="00741F9D"/>
    <w:rsid w:val="007421E0"/>
    <w:rsid w:val="007428F8"/>
    <w:rsid w:val="0074402E"/>
    <w:rsid w:val="00744254"/>
    <w:rsid w:val="0074502E"/>
    <w:rsid w:val="007450D3"/>
    <w:rsid w:val="00745557"/>
    <w:rsid w:val="007455BD"/>
    <w:rsid w:val="00745E68"/>
    <w:rsid w:val="00746067"/>
    <w:rsid w:val="007461E9"/>
    <w:rsid w:val="00746C05"/>
    <w:rsid w:val="00746E9B"/>
    <w:rsid w:val="007470A3"/>
    <w:rsid w:val="007474CF"/>
    <w:rsid w:val="00747751"/>
    <w:rsid w:val="00747FE3"/>
    <w:rsid w:val="00750214"/>
    <w:rsid w:val="00750DD7"/>
    <w:rsid w:val="00750ECA"/>
    <w:rsid w:val="00750F0C"/>
    <w:rsid w:val="00753C83"/>
    <w:rsid w:val="007542AE"/>
    <w:rsid w:val="00754841"/>
    <w:rsid w:val="00754F43"/>
    <w:rsid w:val="0075522E"/>
    <w:rsid w:val="0075537C"/>
    <w:rsid w:val="00755868"/>
    <w:rsid w:val="00756601"/>
    <w:rsid w:val="00756786"/>
    <w:rsid w:val="00756C69"/>
    <w:rsid w:val="00757515"/>
    <w:rsid w:val="00760253"/>
    <w:rsid w:val="007614CA"/>
    <w:rsid w:val="00762B04"/>
    <w:rsid w:val="00763368"/>
    <w:rsid w:val="0076418D"/>
    <w:rsid w:val="0076574C"/>
    <w:rsid w:val="00765B19"/>
    <w:rsid w:val="00765DAA"/>
    <w:rsid w:val="00766578"/>
    <w:rsid w:val="007668BC"/>
    <w:rsid w:val="00766BDF"/>
    <w:rsid w:val="00766E15"/>
    <w:rsid w:val="00767291"/>
    <w:rsid w:val="0076761F"/>
    <w:rsid w:val="00767D6E"/>
    <w:rsid w:val="0077044C"/>
    <w:rsid w:val="00772102"/>
    <w:rsid w:val="00772E85"/>
    <w:rsid w:val="007733BE"/>
    <w:rsid w:val="00773650"/>
    <w:rsid w:val="00773791"/>
    <w:rsid w:val="00773B58"/>
    <w:rsid w:val="00773CA8"/>
    <w:rsid w:val="00775067"/>
    <w:rsid w:val="0077507E"/>
    <w:rsid w:val="00775D98"/>
    <w:rsid w:val="00775EFA"/>
    <w:rsid w:val="00776AAD"/>
    <w:rsid w:val="00780D13"/>
    <w:rsid w:val="00781BD8"/>
    <w:rsid w:val="007832C3"/>
    <w:rsid w:val="0078397C"/>
    <w:rsid w:val="00784DA4"/>
    <w:rsid w:val="007850A2"/>
    <w:rsid w:val="007852EE"/>
    <w:rsid w:val="00786F56"/>
    <w:rsid w:val="00787A9A"/>
    <w:rsid w:val="00787D9A"/>
    <w:rsid w:val="007917CC"/>
    <w:rsid w:val="00791801"/>
    <w:rsid w:val="00792CBA"/>
    <w:rsid w:val="00792EDA"/>
    <w:rsid w:val="0079337F"/>
    <w:rsid w:val="00793EE3"/>
    <w:rsid w:val="00794755"/>
    <w:rsid w:val="00794A90"/>
    <w:rsid w:val="00794D76"/>
    <w:rsid w:val="00795EE9"/>
    <w:rsid w:val="0079661D"/>
    <w:rsid w:val="00796681"/>
    <w:rsid w:val="00796816"/>
    <w:rsid w:val="00797260"/>
    <w:rsid w:val="0079791F"/>
    <w:rsid w:val="00797FE2"/>
    <w:rsid w:val="007A067F"/>
    <w:rsid w:val="007A0834"/>
    <w:rsid w:val="007A0E1A"/>
    <w:rsid w:val="007A1AB5"/>
    <w:rsid w:val="007A1EE0"/>
    <w:rsid w:val="007A23C7"/>
    <w:rsid w:val="007A2B0B"/>
    <w:rsid w:val="007A469F"/>
    <w:rsid w:val="007A49CA"/>
    <w:rsid w:val="007A5061"/>
    <w:rsid w:val="007A5121"/>
    <w:rsid w:val="007A56A7"/>
    <w:rsid w:val="007A5C28"/>
    <w:rsid w:val="007A5D3C"/>
    <w:rsid w:val="007A64C2"/>
    <w:rsid w:val="007A6A60"/>
    <w:rsid w:val="007A7CB9"/>
    <w:rsid w:val="007B0089"/>
    <w:rsid w:val="007B077D"/>
    <w:rsid w:val="007B0F61"/>
    <w:rsid w:val="007B1412"/>
    <w:rsid w:val="007B2881"/>
    <w:rsid w:val="007B28C1"/>
    <w:rsid w:val="007B291D"/>
    <w:rsid w:val="007B450D"/>
    <w:rsid w:val="007B4683"/>
    <w:rsid w:val="007B49B2"/>
    <w:rsid w:val="007B4B2F"/>
    <w:rsid w:val="007B5218"/>
    <w:rsid w:val="007B5D71"/>
    <w:rsid w:val="007B6315"/>
    <w:rsid w:val="007B7059"/>
    <w:rsid w:val="007B72DE"/>
    <w:rsid w:val="007B7488"/>
    <w:rsid w:val="007B7993"/>
    <w:rsid w:val="007C0836"/>
    <w:rsid w:val="007C29DA"/>
    <w:rsid w:val="007C3A94"/>
    <w:rsid w:val="007C43B7"/>
    <w:rsid w:val="007C476F"/>
    <w:rsid w:val="007C4C9C"/>
    <w:rsid w:val="007C5313"/>
    <w:rsid w:val="007C59A8"/>
    <w:rsid w:val="007C6E3C"/>
    <w:rsid w:val="007C71FE"/>
    <w:rsid w:val="007C7CB7"/>
    <w:rsid w:val="007D000F"/>
    <w:rsid w:val="007D0414"/>
    <w:rsid w:val="007D0838"/>
    <w:rsid w:val="007D18F2"/>
    <w:rsid w:val="007D2B6E"/>
    <w:rsid w:val="007D3720"/>
    <w:rsid w:val="007D4AD4"/>
    <w:rsid w:val="007D5A76"/>
    <w:rsid w:val="007D6154"/>
    <w:rsid w:val="007D6C22"/>
    <w:rsid w:val="007D7125"/>
    <w:rsid w:val="007D78CD"/>
    <w:rsid w:val="007D7FF2"/>
    <w:rsid w:val="007E03F8"/>
    <w:rsid w:val="007E0609"/>
    <w:rsid w:val="007E2BE4"/>
    <w:rsid w:val="007E340B"/>
    <w:rsid w:val="007E4C81"/>
    <w:rsid w:val="007E501D"/>
    <w:rsid w:val="007E5BE3"/>
    <w:rsid w:val="007E7ECF"/>
    <w:rsid w:val="007F02B5"/>
    <w:rsid w:val="007F24C4"/>
    <w:rsid w:val="007F357B"/>
    <w:rsid w:val="007F3AAD"/>
    <w:rsid w:val="007F3B88"/>
    <w:rsid w:val="007F3D6A"/>
    <w:rsid w:val="007F513D"/>
    <w:rsid w:val="007F65E7"/>
    <w:rsid w:val="007F6785"/>
    <w:rsid w:val="007F6DB5"/>
    <w:rsid w:val="007F6DBA"/>
    <w:rsid w:val="007F722E"/>
    <w:rsid w:val="007F7303"/>
    <w:rsid w:val="007F7B6E"/>
    <w:rsid w:val="007F7C57"/>
    <w:rsid w:val="00800149"/>
    <w:rsid w:val="008007DA"/>
    <w:rsid w:val="00800D08"/>
    <w:rsid w:val="00800FD8"/>
    <w:rsid w:val="008012E8"/>
    <w:rsid w:val="00802605"/>
    <w:rsid w:val="00803D35"/>
    <w:rsid w:val="00804A46"/>
    <w:rsid w:val="008053D0"/>
    <w:rsid w:val="00805946"/>
    <w:rsid w:val="0080660D"/>
    <w:rsid w:val="00807474"/>
    <w:rsid w:val="00807B87"/>
    <w:rsid w:val="0081110E"/>
    <w:rsid w:val="00812D39"/>
    <w:rsid w:val="008133E2"/>
    <w:rsid w:val="00813719"/>
    <w:rsid w:val="00813B96"/>
    <w:rsid w:val="0081463B"/>
    <w:rsid w:val="00815DEB"/>
    <w:rsid w:val="00817C4F"/>
    <w:rsid w:val="00820265"/>
    <w:rsid w:val="00820984"/>
    <w:rsid w:val="00821032"/>
    <w:rsid w:val="00821C9B"/>
    <w:rsid w:val="00821E4F"/>
    <w:rsid w:val="0082225B"/>
    <w:rsid w:val="00823518"/>
    <w:rsid w:val="00826CB9"/>
    <w:rsid w:val="008270A0"/>
    <w:rsid w:val="00827467"/>
    <w:rsid w:val="008277C4"/>
    <w:rsid w:val="00827BEF"/>
    <w:rsid w:val="008311F6"/>
    <w:rsid w:val="008314A8"/>
    <w:rsid w:val="00831712"/>
    <w:rsid w:val="00831C32"/>
    <w:rsid w:val="00832207"/>
    <w:rsid w:val="0083486F"/>
    <w:rsid w:val="00834C69"/>
    <w:rsid w:val="00834C6F"/>
    <w:rsid w:val="0083589F"/>
    <w:rsid w:val="00835AAA"/>
    <w:rsid w:val="00836495"/>
    <w:rsid w:val="00836F0E"/>
    <w:rsid w:val="00837AA2"/>
    <w:rsid w:val="00837D2E"/>
    <w:rsid w:val="00840C55"/>
    <w:rsid w:val="00841043"/>
    <w:rsid w:val="00841519"/>
    <w:rsid w:val="0084204F"/>
    <w:rsid w:val="008437BA"/>
    <w:rsid w:val="008454B1"/>
    <w:rsid w:val="0084634A"/>
    <w:rsid w:val="00850372"/>
    <w:rsid w:val="00850402"/>
    <w:rsid w:val="008507FE"/>
    <w:rsid w:val="00850A3D"/>
    <w:rsid w:val="00850C66"/>
    <w:rsid w:val="00852155"/>
    <w:rsid w:val="00852AC7"/>
    <w:rsid w:val="0085366C"/>
    <w:rsid w:val="00853E91"/>
    <w:rsid w:val="00854808"/>
    <w:rsid w:val="0085485F"/>
    <w:rsid w:val="00854BFE"/>
    <w:rsid w:val="00855503"/>
    <w:rsid w:val="008557F8"/>
    <w:rsid w:val="008565E7"/>
    <w:rsid w:val="00856F6F"/>
    <w:rsid w:val="00857068"/>
    <w:rsid w:val="00857387"/>
    <w:rsid w:val="008577C0"/>
    <w:rsid w:val="00860021"/>
    <w:rsid w:val="00860A92"/>
    <w:rsid w:val="00861CB0"/>
    <w:rsid w:val="00862474"/>
    <w:rsid w:val="00863B11"/>
    <w:rsid w:val="00864299"/>
    <w:rsid w:val="008653C8"/>
    <w:rsid w:val="00865E26"/>
    <w:rsid w:val="00866293"/>
    <w:rsid w:val="00866325"/>
    <w:rsid w:val="00866937"/>
    <w:rsid w:val="00866FE6"/>
    <w:rsid w:val="0087014F"/>
    <w:rsid w:val="0087026A"/>
    <w:rsid w:val="00870849"/>
    <w:rsid w:val="00872C7D"/>
    <w:rsid w:val="00873439"/>
    <w:rsid w:val="00873B02"/>
    <w:rsid w:val="00873F59"/>
    <w:rsid w:val="008741B0"/>
    <w:rsid w:val="00874D4C"/>
    <w:rsid w:val="00875FD0"/>
    <w:rsid w:val="00876A47"/>
    <w:rsid w:val="00877303"/>
    <w:rsid w:val="008779FF"/>
    <w:rsid w:val="008809B5"/>
    <w:rsid w:val="00880C34"/>
    <w:rsid w:val="00881444"/>
    <w:rsid w:val="00881903"/>
    <w:rsid w:val="00881984"/>
    <w:rsid w:val="00883FCB"/>
    <w:rsid w:val="00885995"/>
    <w:rsid w:val="00887A73"/>
    <w:rsid w:val="00890441"/>
    <w:rsid w:val="008904AC"/>
    <w:rsid w:val="00891641"/>
    <w:rsid w:val="008916A3"/>
    <w:rsid w:val="008916CB"/>
    <w:rsid w:val="008916D7"/>
    <w:rsid w:val="00891D04"/>
    <w:rsid w:val="008921BB"/>
    <w:rsid w:val="0089225D"/>
    <w:rsid w:val="00892808"/>
    <w:rsid w:val="00892BDD"/>
    <w:rsid w:val="008931A3"/>
    <w:rsid w:val="008934E4"/>
    <w:rsid w:val="00894D96"/>
    <w:rsid w:val="00895991"/>
    <w:rsid w:val="008965E6"/>
    <w:rsid w:val="008974A6"/>
    <w:rsid w:val="008A0857"/>
    <w:rsid w:val="008A16C4"/>
    <w:rsid w:val="008A1BEC"/>
    <w:rsid w:val="008A1D68"/>
    <w:rsid w:val="008A3624"/>
    <w:rsid w:val="008A5AB2"/>
    <w:rsid w:val="008A6D64"/>
    <w:rsid w:val="008A6DBF"/>
    <w:rsid w:val="008B04B5"/>
    <w:rsid w:val="008B1147"/>
    <w:rsid w:val="008B12C6"/>
    <w:rsid w:val="008B1FB8"/>
    <w:rsid w:val="008B1FDF"/>
    <w:rsid w:val="008B2050"/>
    <w:rsid w:val="008B2194"/>
    <w:rsid w:val="008B35DF"/>
    <w:rsid w:val="008B4CA5"/>
    <w:rsid w:val="008B5099"/>
    <w:rsid w:val="008B52C7"/>
    <w:rsid w:val="008B54F4"/>
    <w:rsid w:val="008B5A8F"/>
    <w:rsid w:val="008B64EE"/>
    <w:rsid w:val="008B66B5"/>
    <w:rsid w:val="008B7C30"/>
    <w:rsid w:val="008C01E9"/>
    <w:rsid w:val="008C07DA"/>
    <w:rsid w:val="008C1D11"/>
    <w:rsid w:val="008C3113"/>
    <w:rsid w:val="008C32B5"/>
    <w:rsid w:val="008C3689"/>
    <w:rsid w:val="008C39F9"/>
    <w:rsid w:val="008C4D4C"/>
    <w:rsid w:val="008C5074"/>
    <w:rsid w:val="008C52F0"/>
    <w:rsid w:val="008C66FD"/>
    <w:rsid w:val="008C6E7C"/>
    <w:rsid w:val="008D0FCB"/>
    <w:rsid w:val="008D15A3"/>
    <w:rsid w:val="008D18AA"/>
    <w:rsid w:val="008D3154"/>
    <w:rsid w:val="008D32B8"/>
    <w:rsid w:val="008D34A0"/>
    <w:rsid w:val="008D477E"/>
    <w:rsid w:val="008D5622"/>
    <w:rsid w:val="008D6B49"/>
    <w:rsid w:val="008D751F"/>
    <w:rsid w:val="008D7D58"/>
    <w:rsid w:val="008E1007"/>
    <w:rsid w:val="008E13FE"/>
    <w:rsid w:val="008E167F"/>
    <w:rsid w:val="008E1767"/>
    <w:rsid w:val="008E1E64"/>
    <w:rsid w:val="008E2125"/>
    <w:rsid w:val="008E2355"/>
    <w:rsid w:val="008E2ABE"/>
    <w:rsid w:val="008E3325"/>
    <w:rsid w:val="008E34FA"/>
    <w:rsid w:val="008E3B90"/>
    <w:rsid w:val="008E3C37"/>
    <w:rsid w:val="008E3CF4"/>
    <w:rsid w:val="008E4B9F"/>
    <w:rsid w:val="008E51E7"/>
    <w:rsid w:val="008E554E"/>
    <w:rsid w:val="008E6B2D"/>
    <w:rsid w:val="008E7C53"/>
    <w:rsid w:val="008F03F9"/>
    <w:rsid w:val="008F06B8"/>
    <w:rsid w:val="008F0CA0"/>
    <w:rsid w:val="008F0CC0"/>
    <w:rsid w:val="008F28A7"/>
    <w:rsid w:val="008F2E15"/>
    <w:rsid w:val="008F2E89"/>
    <w:rsid w:val="008F458B"/>
    <w:rsid w:val="008F46E9"/>
    <w:rsid w:val="008F48C2"/>
    <w:rsid w:val="008F5EB2"/>
    <w:rsid w:val="008F604E"/>
    <w:rsid w:val="008F66D1"/>
    <w:rsid w:val="008F6848"/>
    <w:rsid w:val="008F7722"/>
    <w:rsid w:val="008F7886"/>
    <w:rsid w:val="008F7F78"/>
    <w:rsid w:val="009000D4"/>
    <w:rsid w:val="00900222"/>
    <w:rsid w:val="009003F5"/>
    <w:rsid w:val="00901379"/>
    <w:rsid w:val="00901A1E"/>
    <w:rsid w:val="00901DED"/>
    <w:rsid w:val="00901E4F"/>
    <w:rsid w:val="00901F5F"/>
    <w:rsid w:val="00902888"/>
    <w:rsid w:val="00902AF9"/>
    <w:rsid w:val="00902F6C"/>
    <w:rsid w:val="0090382C"/>
    <w:rsid w:val="00903E15"/>
    <w:rsid w:val="00904F72"/>
    <w:rsid w:val="009053F5"/>
    <w:rsid w:val="009072E3"/>
    <w:rsid w:val="009075AD"/>
    <w:rsid w:val="00907C2A"/>
    <w:rsid w:val="0091086B"/>
    <w:rsid w:val="009109AC"/>
    <w:rsid w:val="00910C6B"/>
    <w:rsid w:val="00910CD2"/>
    <w:rsid w:val="0091104A"/>
    <w:rsid w:val="00911669"/>
    <w:rsid w:val="009117D0"/>
    <w:rsid w:val="009117D6"/>
    <w:rsid w:val="00911B28"/>
    <w:rsid w:val="00912251"/>
    <w:rsid w:val="00912B8D"/>
    <w:rsid w:val="00912D6A"/>
    <w:rsid w:val="00913A9C"/>
    <w:rsid w:val="0091501D"/>
    <w:rsid w:val="00915964"/>
    <w:rsid w:val="00915EFA"/>
    <w:rsid w:val="0091638B"/>
    <w:rsid w:val="00917604"/>
    <w:rsid w:val="00917C3A"/>
    <w:rsid w:val="00917C44"/>
    <w:rsid w:val="00917D0E"/>
    <w:rsid w:val="009202FF"/>
    <w:rsid w:val="00920CEE"/>
    <w:rsid w:val="00921ACB"/>
    <w:rsid w:val="00921D9E"/>
    <w:rsid w:val="00921E7F"/>
    <w:rsid w:val="00921F7F"/>
    <w:rsid w:val="00922142"/>
    <w:rsid w:val="00922C8C"/>
    <w:rsid w:val="00922D03"/>
    <w:rsid w:val="009237EB"/>
    <w:rsid w:val="00923919"/>
    <w:rsid w:val="00923B76"/>
    <w:rsid w:val="00924335"/>
    <w:rsid w:val="009244B5"/>
    <w:rsid w:val="009248B0"/>
    <w:rsid w:val="00924B65"/>
    <w:rsid w:val="00924B76"/>
    <w:rsid w:val="00925C9B"/>
    <w:rsid w:val="00925F46"/>
    <w:rsid w:val="00927BE4"/>
    <w:rsid w:val="00927C6D"/>
    <w:rsid w:val="00927D75"/>
    <w:rsid w:val="00927F21"/>
    <w:rsid w:val="00930227"/>
    <w:rsid w:val="00931CBC"/>
    <w:rsid w:val="00931DAF"/>
    <w:rsid w:val="00931F10"/>
    <w:rsid w:val="00932333"/>
    <w:rsid w:val="0093249F"/>
    <w:rsid w:val="0093278E"/>
    <w:rsid w:val="0093326F"/>
    <w:rsid w:val="00933595"/>
    <w:rsid w:val="00933B2A"/>
    <w:rsid w:val="00933F1D"/>
    <w:rsid w:val="009347F5"/>
    <w:rsid w:val="0093774C"/>
    <w:rsid w:val="009377A7"/>
    <w:rsid w:val="0093785B"/>
    <w:rsid w:val="00940137"/>
    <w:rsid w:val="0094377C"/>
    <w:rsid w:val="00943D9B"/>
    <w:rsid w:val="009449CE"/>
    <w:rsid w:val="009473AA"/>
    <w:rsid w:val="0095045E"/>
    <w:rsid w:val="00951410"/>
    <w:rsid w:val="0095446C"/>
    <w:rsid w:val="00955764"/>
    <w:rsid w:val="00955948"/>
    <w:rsid w:val="00955FC2"/>
    <w:rsid w:val="00956239"/>
    <w:rsid w:val="009563A6"/>
    <w:rsid w:val="009575F1"/>
    <w:rsid w:val="00957765"/>
    <w:rsid w:val="00957CA0"/>
    <w:rsid w:val="00957E50"/>
    <w:rsid w:val="00957FDC"/>
    <w:rsid w:val="0096012A"/>
    <w:rsid w:val="009604D4"/>
    <w:rsid w:val="00960B8E"/>
    <w:rsid w:val="00960E9F"/>
    <w:rsid w:val="0096181D"/>
    <w:rsid w:val="00962463"/>
    <w:rsid w:val="009629EB"/>
    <w:rsid w:val="0096320C"/>
    <w:rsid w:val="00963A72"/>
    <w:rsid w:val="00963B70"/>
    <w:rsid w:val="0096455A"/>
    <w:rsid w:val="00965446"/>
    <w:rsid w:val="0096569A"/>
    <w:rsid w:val="0096772E"/>
    <w:rsid w:val="009701D5"/>
    <w:rsid w:val="00970426"/>
    <w:rsid w:val="009721DE"/>
    <w:rsid w:val="009729FD"/>
    <w:rsid w:val="00972B1B"/>
    <w:rsid w:val="009731AD"/>
    <w:rsid w:val="00974193"/>
    <w:rsid w:val="00974198"/>
    <w:rsid w:val="0097471E"/>
    <w:rsid w:val="00974F16"/>
    <w:rsid w:val="00976609"/>
    <w:rsid w:val="00976730"/>
    <w:rsid w:val="009776F4"/>
    <w:rsid w:val="00977A61"/>
    <w:rsid w:val="00977E8C"/>
    <w:rsid w:val="009802D2"/>
    <w:rsid w:val="00981077"/>
    <w:rsid w:val="009817D1"/>
    <w:rsid w:val="00981898"/>
    <w:rsid w:val="0098390E"/>
    <w:rsid w:val="00983DF6"/>
    <w:rsid w:val="009845DF"/>
    <w:rsid w:val="009862A2"/>
    <w:rsid w:val="00986557"/>
    <w:rsid w:val="009868D7"/>
    <w:rsid w:val="00987634"/>
    <w:rsid w:val="0099045D"/>
    <w:rsid w:val="00990A2B"/>
    <w:rsid w:val="00990EBF"/>
    <w:rsid w:val="009911D1"/>
    <w:rsid w:val="0099188D"/>
    <w:rsid w:val="00991A9D"/>
    <w:rsid w:val="00991DD9"/>
    <w:rsid w:val="00992E73"/>
    <w:rsid w:val="0099359B"/>
    <w:rsid w:val="00993C09"/>
    <w:rsid w:val="00994BEA"/>
    <w:rsid w:val="00994F78"/>
    <w:rsid w:val="009A097B"/>
    <w:rsid w:val="009A0B1D"/>
    <w:rsid w:val="009A1409"/>
    <w:rsid w:val="009A2FA2"/>
    <w:rsid w:val="009A343A"/>
    <w:rsid w:val="009A38DC"/>
    <w:rsid w:val="009A3FEB"/>
    <w:rsid w:val="009A4C6A"/>
    <w:rsid w:val="009A5D67"/>
    <w:rsid w:val="009A656B"/>
    <w:rsid w:val="009A6AF2"/>
    <w:rsid w:val="009A6C94"/>
    <w:rsid w:val="009A6EBF"/>
    <w:rsid w:val="009A72C0"/>
    <w:rsid w:val="009B048C"/>
    <w:rsid w:val="009B0E72"/>
    <w:rsid w:val="009B10ED"/>
    <w:rsid w:val="009B1B10"/>
    <w:rsid w:val="009B2B61"/>
    <w:rsid w:val="009B2F8B"/>
    <w:rsid w:val="009B4838"/>
    <w:rsid w:val="009B4B80"/>
    <w:rsid w:val="009B5915"/>
    <w:rsid w:val="009B6080"/>
    <w:rsid w:val="009B6530"/>
    <w:rsid w:val="009B6570"/>
    <w:rsid w:val="009B7BB4"/>
    <w:rsid w:val="009C1DDA"/>
    <w:rsid w:val="009C261B"/>
    <w:rsid w:val="009C3E4D"/>
    <w:rsid w:val="009C3FBC"/>
    <w:rsid w:val="009C55F7"/>
    <w:rsid w:val="009C5BDA"/>
    <w:rsid w:val="009C695E"/>
    <w:rsid w:val="009C6F2D"/>
    <w:rsid w:val="009C7791"/>
    <w:rsid w:val="009C7DC6"/>
    <w:rsid w:val="009D1459"/>
    <w:rsid w:val="009D2635"/>
    <w:rsid w:val="009D3340"/>
    <w:rsid w:val="009D3698"/>
    <w:rsid w:val="009D3703"/>
    <w:rsid w:val="009D3A0D"/>
    <w:rsid w:val="009D49BF"/>
    <w:rsid w:val="009D5D87"/>
    <w:rsid w:val="009D5D99"/>
    <w:rsid w:val="009D62C6"/>
    <w:rsid w:val="009D658D"/>
    <w:rsid w:val="009D72CB"/>
    <w:rsid w:val="009D7F3E"/>
    <w:rsid w:val="009E152C"/>
    <w:rsid w:val="009E1D36"/>
    <w:rsid w:val="009E2869"/>
    <w:rsid w:val="009E2B05"/>
    <w:rsid w:val="009E2DEC"/>
    <w:rsid w:val="009E3577"/>
    <w:rsid w:val="009E43DC"/>
    <w:rsid w:val="009E4EFD"/>
    <w:rsid w:val="009E54FE"/>
    <w:rsid w:val="009F0C2D"/>
    <w:rsid w:val="009F13CE"/>
    <w:rsid w:val="009F1920"/>
    <w:rsid w:val="009F35C4"/>
    <w:rsid w:val="009F391D"/>
    <w:rsid w:val="009F3A31"/>
    <w:rsid w:val="009F51F6"/>
    <w:rsid w:val="009F52F6"/>
    <w:rsid w:val="009F5340"/>
    <w:rsid w:val="009F5C21"/>
    <w:rsid w:val="009F5C4D"/>
    <w:rsid w:val="009F5CA8"/>
    <w:rsid w:val="009F61BB"/>
    <w:rsid w:val="009F675E"/>
    <w:rsid w:val="009F69A2"/>
    <w:rsid w:val="009F7C1B"/>
    <w:rsid w:val="00A00D30"/>
    <w:rsid w:val="00A01741"/>
    <w:rsid w:val="00A03A74"/>
    <w:rsid w:val="00A03D6E"/>
    <w:rsid w:val="00A063F2"/>
    <w:rsid w:val="00A064BA"/>
    <w:rsid w:val="00A06A02"/>
    <w:rsid w:val="00A06AB4"/>
    <w:rsid w:val="00A073DA"/>
    <w:rsid w:val="00A07409"/>
    <w:rsid w:val="00A07812"/>
    <w:rsid w:val="00A07AFA"/>
    <w:rsid w:val="00A07DB0"/>
    <w:rsid w:val="00A07F0E"/>
    <w:rsid w:val="00A1010E"/>
    <w:rsid w:val="00A10153"/>
    <w:rsid w:val="00A1084D"/>
    <w:rsid w:val="00A10DBE"/>
    <w:rsid w:val="00A11801"/>
    <w:rsid w:val="00A11F27"/>
    <w:rsid w:val="00A120E1"/>
    <w:rsid w:val="00A120F4"/>
    <w:rsid w:val="00A12860"/>
    <w:rsid w:val="00A12A77"/>
    <w:rsid w:val="00A134E8"/>
    <w:rsid w:val="00A13650"/>
    <w:rsid w:val="00A1370A"/>
    <w:rsid w:val="00A13BBE"/>
    <w:rsid w:val="00A14346"/>
    <w:rsid w:val="00A14A5C"/>
    <w:rsid w:val="00A14EFD"/>
    <w:rsid w:val="00A1511A"/>
    <w:rsid w:val="00A151F9"/>
    <w:rsid w:val="00A1599B"/>
    <w:rsid w:val="00A15E24"/>
    <w:rsid w:val="00A16751"/>
    <w:rsid w:val="00A170CA"/>
    <w:rsid w:val="00A20318"/>
    <w:rsid w:val="00A21765"/>
    <w:rsid w:val="00A22441"/>
    <w:rsid w:val="00A22C12"/>
    <w:rsid w:val="00A22E5C"/>
    <w:rsid w:val="00A23741"/>
    <w:rsid w:val="00A24B8A"/>
    <w:rsid w:val="00A24BF7"/>
    <w:rsid w:val="00A24FF3"/>
    <w:rsid w:val="00A26207"/>
    <w:rsid w:val="00A2664C"/>
    <w:rsid w:val="00A266B8"/>
    <w:rsid w:val="00A271FD"/>
    <w:rsid w:val="00A2746E"/>
    <w:rsid w:val="00A27BAF"/>
    <w:rsid w:val="00A27C40"/>
    <w:rsid w:val="00A301E6"/>
    <w:rsid w:val="00A3162E"/>
    <w:rsid w:val="00A31AFD"/>
    <w:rsid w:val="00A33B06"/>
    <w:rsid w:val="00A34632"/>
    <w:rsid w:val="00A349D8"/>
    <w:rsid w:val="00A34B2B"/>
    <w:rsid w:val="00A34FED"/>
    <w:rsid w:val="00A35328"/>
    <w:rsid w:val="00A358A5"/>
    <w:rsid w:val="00A35940"/>
    <w:rsid w:val="00A3620A"/>
    <w:rsid w:val="00A36602"/>
    <w:rsid w:val="00A36A6B"/>
    <w:rsid w:val="00A37392"/>
    <w:rsid w:val="00A40DD4"/>
    <w:rsid w:val="00A41967"/>
    <w:rsid w:val="00A4243C"/>
    <w:rsid w:val="00A459E4"/>
    <w:rsid w:val="00A461FE"/>
    <w:rsid w:val="00A46C5A"/>
    <w:rsid w:val="00A46FF1"/>
    <w:rsid w:val="00A504DB"/>
    <w:rsid w:val="00A50CB0"/>
    <w:rsid w:val="00A51B9F"/>
    <w:rsid w:val="00A522DE"/>
    <w:rsid w:val="00A52BEF"/>
    <w:rsid w:val="00A54A71"/>
    <w:rsid w:val="00A54AE4"/>
    <w:rsid w:val="00A5596F"/>
    <w:rsid w:val="00A5608B"/>
    <w:rsid w:val="00A56605"/>
    <w:rsid w:val="00A56D45"/>
    <w:rsid w:val="00A56D4A"/>
    <w:rsid w:val="00A57786"/>
    <w:rsid w:val="00A602AC"/>
    <w:rsid w:val="00A604F9"/>
    <w:rsid w:val="00A6061A"/>
    <w:rsid w:val="00A60808"/>
    <w:rsid w:val="00A60F33"/>
    <w:rsid w:val="00A61666"/>
    <w:rsid w:val="00A61A02"/>
    <w:rsid w:val="00A61BE2"/>
    <w:rsid w:val="00A62582"/>
    <w:rsid w:val="00A63079"/>
    <w:rsid w:val="00A648C1"/>
    <w:rsid w:val="00A64AEC"/>
    <w:rsid w:val="00A64ECE"/>
    <w:rsid w:val="00A66046"/>
    <w:rsid w:val="00A661CE"/>
    <w:rsid w:val="00A67468"/>
    <w:rsid w:val="00A675FC"/>
    <w:rsid w:val="00A6793A"/>
    <w:rsid w:val="00A7022A"/>
    <w:rsid w:val="00A70ECC"/>
    <w:rsid w:val="00A719E8"/>
    <w:rsid w:val="00A71DDD"/>
    <w:rsid w:val="00A72125"/>
    <w:rsid w:val="00A723D0"/>
    <w:rsid w:val="00A734BF"/>
    <w:rsid w:val="00A73616"/>
    <w:rsid w:val="00A73CF5"/>
    <w:rsid w:val="00A744E4"/>
    <w:rsid w:val="00A75E2D"/>
    <w:rsid w:val="00A774A9"/>
    <w:rsid w:val="00A77BBF"/>
    <w:rsid w:val="00A8280D"/>
    <w:rsid w:val="00A82D1A"/>
    <w:rsid w:val="00A82ED5"/>
    <w:rsid w:val="00A831B8"/>
    <w:rsid w:val="00A83677"/>
    <w:rsid w:val="00A83743"/>
    <w:rsid w:val="00A83EAC"/>
    <w:rsid w:val="00A84132"/>
    <w:rsid w:val="00A84D20"/>
    <w:rsid w:val="00A85160"/>
    <w:rsid w:val="00A85450"/>
    <w:rsid w:val="00A859AE"/>
    <w:rsid w:val="00A85CCB"/>
    <w:rsid w:val="00A90517"/>
    <w:rsid w:val="00A9084D"/>
    <w:rsid w:val="00A90AD7"/>
    <w:rsid w:val="00A90CE0"/>
    <w:rsid w:val="00A91BF1"/>
    <w:rsid w:val="00A91C57"/>
    <w:rsid w:val="00A91F70"/>
    <w:rsid w:val="00A92772"/>
    <w:rsid w:val="00A92EC1"/>
    <w:rsid w:val="00A932A2"/>
    <w:rsid w:val="00A933FD"/>
    <w:rsid w:val="00A93E53"/>
    <w:rsid w:val="00A94370"/>
    <w:rsid w:val="00A94E89"/>
    <w:rsid w:val="00A95A96"/>
    <w:rsid w:val="00A96175"/>
    <w:rsid w:val="00A976A5"/>
    <w:rsid w:val="00A976B3"/>
    <w:rsid w:val="00AA05C7"/>
    <w:rsid w:val="00AA0698"/>
    <w:rsid w:val="00AA18A8"/>
    <w:rsid w:val="00AA329E"/>
    <w:rsid w:val="00AA369A"/>
    <w:rsid w:val="00AA3865"/>
    <w:rsid w:val="00AA396D"/>
    <w:rsid w:val="00AA3D50"/>
    <w:rsid w:val="00AA59DE"/>
    <w:rsid w:val="00AA66DB"/>
    <w:rsid w:val="00AA67B4"/>
    <w:rsid w:val="00AA67B8"/>
    <w:rsid w:val="00AA74AF"/>
    <w:rsid w:val="00AA7B7B"/>
    <w:rsid w:val="00AB01D1"/>
    <w:rsid w:val="00AB01E4"/>
    <w:rsid w:val="00AB09CE"/>
    <w:rsid w:val="00AB1160"/>
    <w:rsid w:val="00AB1280"/>
    <w:rsid w:val="00AB16E7"/>
    <w:rsid w:val="00AB3391"/>
    <w:rsid w:val="00AB36EE"/>
    <w:rsid w:val="00AB45D3"/>
    <w:rsid w:val="00AB4C2C"/>
    <w:rsid w:val="00AB5331"/>
    <w:rsid w:val="00AB5602"/>
    <w:rsid w:val="00AB5EE6"/>
    <w:rsid w:val="00AB60A4"/>
    <w:rsid w:val="00AB6118"/>
    <w:rsid w:val="00AB63B4"/>
    <w:rsid w:val="00AB668D"/>
    <w:rsid w:val="00AB6945"/>
    <w:rsid w:val="00AB6982"/>
    <w:rsid w:val="00AB72C9"/>
    <w:rsid w:val="00AC040F"/>
    <w:rsid w:val="00AC0519"/>
    <w:rsid w:val="00AC07A1"/>
    <w:rsid w:val="00AC0C98"/>
    <w:rsid w:val="00AC35F6"/>
    <w:rsid w:val="00AC3CFC"/>
    <w:rsid w:val="00AC4082"/>
    <w:rsid w:val="00AC478E"/>
    <w:rsid w:val="00AC4B92"/>
    <w:rsid w:val="00AC4DDF"/>
    <w:rsid w:val="00AC599E"/>
    <w:rsid w:val="00AC5BD4"/>
    <w:rsid w:val="00AC6319"/>
    <w:rsid w:val="00AC67C7"/>
    <w:rsid w:val="00AC7456"/>
    <w:rsid w:val="00AC7658"/>
    <w:rsid w:val="00AD0047"/>
    <w:rsid w:val="00AD05AC"/>
    <w:rsid w:val="00AD0970"/>
    <w:rsid w:val="00AD122C"/>
    <w:rsid w:val="00AD17D1"/>
    <w:rsid w:val="00AD1D47"/>
    <w:rsid w:val="00AD2093"/>
    <w:rsid w:val="00AD2314"/>
    <w:rsid w:val="00AD3BB2"/>
    <w:rsid w:val="00AD3EB1"/>
    <w:rsid w:val="00AD403F"/>
    <w:rsid w:val="00AD4257"/>
    <w:rsid w:val="00AD45C8"/>
    <w:rsid w:val="00AD46A4"/>
    <w:rsid w:val="00AD4B29"/>
    <w:rsid w:val="00AD51D0"/>
    <w:rsid w:val="00AD58E9"/>
    <w:rsid w:val="00AD6525"/>
    <w:rsid w:val="00AD6BF3"/>
    <w:rsid w:val="00AD6F03"/>
    <w:rsid w:val="00AD7679"/>
    <w:rsid w:val="00AD7964"/>
    <w:rsid w:val="00AD7FA2"/>
    <w:rsid w:val="00AE14EF"/>
    <w:rsid w:val="00AE2AB4"/>
    <w:rsid w:val="00AE2EFF"/>
    <w:rsid w:val="00AE38A8"/>
    <w:rsid w:val="00AE45EC"/>
    <w:rsid w:val="00AE5756"/>
    <w:rsid w:val="00AE58FD"/>
    <w:rsid w:val="00AE6EDA"/>
    <w:rsid w:val="00AE7210"/>
    <w:rsid w:val="00AE73E2"/>
    <w:rsid w:val="00AF0064"/>
    <w:rsid w:val="00AF0498"/>
    <w:rsid w:val="00AF16EC"/>
    <w:rsid w:val="00AF1BD8"/>
    <w:rsid w:val="00AF1EA6"/>
    <w:rsid w:val="00AF1FA3"/>
    <w:rsid w:val="00AF3185"/>
    <w:rsid w:val="00AF3366"/>
    <w:rsid w:val="00AF358F"/>
    <w:rsid w:val="00AF394F"/>
    <w:rsid w:val="00AF3DE2"/>
    <w:rsid w:val="00AF413C"/>
    <w:rsid w:val="00AF5541"/>
    <w:rsid w:val="00AF58B7"/>
    <w:rsid w:val="00AF5C09"/>
    <w:rsid w:val="00AF5C7B"/>
    <w:rsid w:val="00AF63DA"/>
    <w:rsid w:val="00B01188"/>
    <w:rsid w:val="00B017C3"/>
    <w:rsid w:val="00B018F5"/>
    <w:rsid w:val="00B01A44"/>
    <w:rsid w:val="00B01A93"/>
    <w:rsid w:val="00B024A7"/>
    <w:rsid w:val="00B02EEE"/>
    <w:rsid w:val="00B0324B"/>
    <w:rsid w:val="00B03444"/>
    <w:rsid w:val="00B038BA"/>
    <w:rsid w:val="00B0429E"/>
    <w:rsid w:val="00B05837"/>
    <w:rsid w:val="00B06383"/>
    <w:rsid w:val="00B06592"/>
    <w:rsid w:val="00B07626"/>
    <w:rsid w:val="00B076E1"/>
    <w:rsid w:val="00B076F1"/>
    <w:rsid w:val="00B07AB0"/>
    <w:rsid w:val="00B10AF9"/>
    <w:rsid w:val="00B10FDF"/>
    <w:rsid w:val="00B114E7"/>
    <w:rsid w:val="00B1193F"/>
    <w:rsid w:val="00B1277A"/>
    <w:rsid w:val="00B12EC9"/>
    <w:rsid w:val="00B140AE"/>
    <w:rsid w:val="00B14388"/>
    <w:rsid w:val="00B14521"/>
    <w:rsid w:val="00B1482A"/>
    <w:rsid w:val="00B16497"/>
    <w:rsid w:val="00B20276"/>
    <w:rsid w:val="00B2072A"/>
    <w:rsid w:val="00B2113B"/>
    <w:rsid w:val="00B2146C"/>
    <w:rsid w:val="00B21785"/>
    <w:rsid w:val="00B226FE"/>
    <w:rsid w:val="00B22BE6"/>
    <w:rsid w:val="00B238A9"/>
    <w:rsid w:val="00B2506B"/>
    <w:rsid w:val="00B25338"/>
    <w:rsid w:val="00B26005"/>
    <w:rsid w:val="00B26893"/>
    <w:rsid w:val="00B26B58"/>
    <w:rsid w:val="00B27BDF"/>
    <w:rsid w:val="00B3011D"/>
    <w:rsid w:val="00B30C22"/>
    <w:rsid w:val="00B30D2A"/>
    <w:rsid w:val="00B3125B"/>
    <w:rsid w:val="00B315E2"/>
    <w:rsid w:val="00B3176F"/>
    <w:rsid w:val="00B34450"/>
    <w:rsid w:val="00B3513A"/>
    <w:rsid w:val="00B35265"/>
    <w:rsid w:val="00B35311"/>
    <w:rsid w:val="00B35363"/>
    <w:rsid w:val="00B35D28"/>
    <w:rsid w:val="00B35F41"/>
    <w:rsid w:val="00B35F5B"/>
    <w:rsid w:val="00B36333"/>
    <w:rsid w:val="00B3656A"/>
    <w:rsid w:val="00B36B12"/>
    <w:rsid w:val="00B3701C"/>
    <w:rsid w:val="00B374B4"/>
    <w:rsid w:val="00B37776"/>
    <w:rsid w:val="00B4021D"/>
    <w:rsid w:val="00B4031F"/>
    <w:rsid w:val="00B40FD1"/>
    <w:rsid w:val="00B4210B"/>
    <w:rsid w:val="00B431BA"/>
    <w:rsid w:val="00B431CA"/>
    <w:rsid w:val="00B4454F"/>
    <w:rsid w:val="00B45BCD"/>
    <w:rsid w:val="00B465DB"/>
    <w:rsid w:val="00B4690E"/>
    <w:rsid w:val="00B469DA"/>
    <w:rsid w:val="00B46AB3"/>
    <w:rsid w:val="00B472A1"/>
    <w:rsid w:val="00B4784D"/>
    <w:rsid w:val="00B50241"/>
    <w:rsid w:val="00B505FB"/>
    <w:rsid w:val="00B50C3E"/>
    <w:rsid w:val="00B51388"/>
    <w:rsid w:val="00B51752"/>
    <w:rsid w:val="00B51862"/>
    <w:rsid w:val="00B52260"/>
    <w:rsid w:val="00B53334"/>
    <w:rsid w:val="00B5353E"/>
    <w:rsid w:val="00B53568"/>
    <w:rsid w:val="00B53614"/>
    <w:rsid w:val="00B5397A"/>
    <w:rsid w:val="00B539DD"/>
    <w:rsid w:val="00B53DB8"/>
    <w:rsid w:val="00B55DBF"/>
    <w:rsid w:val="00B56B8A"/>
    <w:rsid w:val="00B573A7"/>
    <w:rsid w:val="00B579EB"/>
    <w:rsid w:val="00B57BCA"/>
    <w:rsid w:val="00B60366"/>
    <w:rsid w:val="00B606C3"/>
    <w:rsid w:val="00B60725"/>
    <w:rsid w:val="00B60F1A"/>
    <w:rsid w:val="00B61D2E"/>
    <w:rsid w:val="00B62982"/>
    <w:rsid w:val="00B6313D"/>
    <w:rsid w:val="00B634C9"/>
    <w:rsid w:val="00B63DA2"/>
    <w:rsid w:val="00B648DE"/>
    <w:rsid w:val="00B64952"/>
    <w:rsid w:val="00B65202"/>
    <w:rsid w:val="00B65571"/>
    <w:rsid w:val="00B65926"/>
    <w:rsid w:val="00B65DF3"/>
    <w:rsid w:val="00B660CA"/>
    <w:rsid w:val="00B661C5"/>
    <w:rsid w:val="00B6693B"/>
    <w:rsid w:val="00B674E9"/>
    <w:rsid w:val="00B67CA2"/>
    <w:rsid w:val="00B67CFA"/>
    <w:rsid w:val="00B67FEE"/>
    <w:rsid w:val="00B7058F"/>
    <w:rsid w:val="00B71829"/>
    <w:rsid w:val="00B72114"/>
    <w:rsid w:val="00B72686"/>
    <w:rsid w:val="00B734DF"/>
    <w:rsid w:val="00B74525"/>
    <w:rsid w:val="00B756DF"/>
    <w:rsid w:val="00B75B3A"/>
    <w:rsid w:val="00B76263"/>
    <w:rsid w:val="00B77578"/>
    <w:rsid w:val="00B7759F"/>
    <w:rsid w:val="00B77A97"/>
    <w:rsid w:val="00B77DE1"/>
    <w:rsid w:val="00B805E1"/>
    <w:rsid w:val="00B81386"/>
    <w:rsid w:val="00B81BB6"/>
    <w:rsid w:val="00B81C7C"/>
    <w:rsid w:val="00B821B4"/>
    <w:rsid w:val="00B82764"/>
    <w:rsid w:val="00B827F0"/>
    <w:rsid w:val="00B836DC"/>
    <w:rsid w:val="00B83BBA"/>
    <w:rsid w:val="00B83BEF"/>
    <w:rsid w:val="00B856F8"/>
    <w:rsid w:val="00B8716F"/>
    <w:rsid w:val="00B87186"/>
    <w:rsid w:val="00B874CD"/>
    <w:rsid w:val="00B90B77"/>
    <w:rsid w:val="00B90F69"/>
    <w:rsid w:val="00B917B2"/>
    <w:rsid w:val="00B91926"/>
    <w:rsid w:val="00B91DA4"/>
    <w:rsid w:val="00B91FD7"/>
    <w:rsid w:val="00B9266B"/>
    <w:rsid w:val="00B927C9"/>
    <w:rsid w:val="00B928B6"/>
    <w:rsid w:val="00B93B96"/>
    <w:rsid w:val="00B95452"/>
    <w:rsid w:val="00B95C2D"/>
    <w:rsid w:val="00B95F8B"/>
    <w:rsid w:val="00B9605A"/>
    <w:rsid w:val="00B9640C"/>
    <w:rsid w:val="00B9670C"/>
    <w:rsid w:val="00BA05CB"/>
    <w:rsid w:val="00BA0855"/>
    <w:rsid w:val="00BA0920"/>
    <w:rsid w:val="00BA0B9C"/>
    <w:rsid w:val="00BA0DCB"/>
    <w:rsid w:val="00BA0E44"/>
    <w:rsid w:val="00BA14DA"/>
    <w:rsid w:val="00BA15D9"/>
    <w:rsid w:val="00BA168C"/>
    <w:rsid w:val="00BA1E93"/>
    <w:rsid w:val="00BA2640"/>
    <w:rsid w:val="00BA407E"/>
    <w:rsid w:val="00BA577D"/>
    <w:rsid w:val="00BA6777"/>
    <w:rsid w:val="00BA6B80"/>
    <w:rsid w:val="00BA6C3A"/>
    <w:rsid w:val="00BA7072"/>
    <w:rsid w:val="00BA7870"/>
    <w:rsid w:val="00BA7A1E"/>
    <w:rsid w:val="00BA7B6F"/>
    <w:rsid w:val="00BB0010"/>
    <w:rsid w:val="00BB10A5"/>
    <w:rsid w:val="00BB164E"/>
    <w:rsid w:val="00BB18CD"/>
    <w:rsid w:val="00BB1A8D"/>
    <w:rsid w:val="00BB2292"/>
    <w:rsid w:val="00BB23A2"/>
    <w:rsid w:val="00BB2BDF"/>
    <w:rsid w:val="00BB3690"/>
    <w:rsid w:val="00BB383A"/>
    <w:rsid w:val="00BB4422"/>
    <w:rsid w:val="00BB657D"/>
    <w:rsid w:val="00BB6E96"/>
    <w:rsid w:val="00BB6EA9"/>
    <w:rsid w:val="00BB7387"/>
    <w:rsid w:val="00BC04A7"/>
    <w:rsid w:val="00BC0FC2"/>
    <w:rsid w:val="00BC10E9"/>
    <w:rsid w:val="00BC1762"/>
    <w:rsid w:val="00BC1E62"/>
    <w:rsid w:val="00BC24A4"/>
    <w:rsid w:val="00BC2733"/>
    <w:rsid w:val="00BC30B9"/>
    <w:rsid w:val="00BC3487"/>
    <w:rsid w:val="00BC4AB6"/>
    <w:rsid w:val="00BC71EA"/>
    <w:rsid w:val="00BC7F42"/>
    <w:rsid w:val="00BD032D"/>
    <w:rsid w:val="00BD0332"/>
    <w:rsid w:val="00BD36CB"/>
    <w:rsid w:val="00BD4128"/>
    <w:rsid w:val="00BD421B"/>
    <w:rsid w:val="00BD5BBB"/>
    <w:rsid w:val="00BD7295"/>
    <w:rsid w:val="00BD73C9"/>
    <w:rsid w:val="00BD7BBA"/>
    <w:rsid w:val="00BD7BEE"/>
    <w:rsid w:val="00BE128A"/>
    <w:rsid w:val="00BE2A1C"/>
    <w:rsid w:val="00BE2E2D"/>
    <w:rsid w:val="00BE2EFB"/>
    <w:rsid w:val="00BE4F9A"/>
    <w:rsid w:val="00BE5EE2"/>
    <w:rsid w:val="00BE6183"/>
    <w:rsid w:val="00BE6747"/>
    <w:rsid w:val="00BE7619"/>
    <w:rsid w:val="00BE7DCB"/>
    <w:rsid w:val="00BF0BB8"/>
    <w:rsid w:val="00BF0E6F"/>
    <w:rsid w:val="00BF1134"/>
    <w:rsid w:val="00BF1851"/>
    <w:rsid w:val="00BF19C0"/>
    <w:rsid w:val="00BF1B95"/>
    <w:rsid w:val="00BF1BE4"/>
    <w:rsid w:val="00BF27B9"/>
    <w:rsid w:val="00BF27CB"/>
    <w:rsid w:val="00BF387F"/>
    <w:rsid w:val="00BF4089"/>
    <w:rsid w:val="00BF4C49"/>
    <w:rsid w:val="00BF4DEE"/>
    <w:rsid w:val="00BF5030"/>
    <w:rsid w:val="00BF527A"/>
    <w:rsid w:val="00BF59ED"/>
    <w:rsid w:val="00BF6A86"/>
    <w:rsid w:val="00BF6ECC"/>
    <w:rsid w:val="00BF6FAA"/>
    <w:rsid w:val="00BF7D00"/>
    <w:rsid w:val="00BF7E5B"/>
    <w:rsid w:val="00C016EF"/>
    <w:rsid w:val="00C01705"/>
    <w:rsid w:val="00C01B66"/>
    <w:rsid w:val="00C021B3"/>
    <w:rsid w:val="00C03028"/>
    <w:rsid w:val="00C03DCE"/>
    <w:rsid w:val="00C052FC"/>
    <w:rsid w:val="00C05407"/>
    <w:rsid w:val="00C0565E"/>
    <w:rsid w:val="00C059C8"/>
    <w:rsid w:val="00C0653E"/>
    <w:rsid w:val="00C067E4"/>
    <w:rsid w:val="00C06F47"/>
    <w:rsid w:val="00C074C8"/>
    <w:rsid w:val="00C07E0D"/>
    <w:rsid w:val="00C10031"/>
    <w:rsid w:val="00C100F4"/>
    <w:rsid w:val="00C10761"/>
    <w:rsid w:val="00C109E4"/>
    <w:rsid w:val="00C10AAD"/>
    <w:rsid w:val="00C11292"/>
    <w:rsid w:val="00C11494"/>
    <w:rsid w:val="00C12132"/>
    <w:rsid w:val="00C1215E"/>
    <w:rsid w:val="00C1394C"/>
    <w:rsid w:val="00C13AA9"/>
    <w:rsid w:val="00C13F0E"/>
    <w:rsid w:val="00C1450D"/>
    <w:rsid w:val="00C152F4"/>
    <w:rsid w:val="00C156B8"/>
    <w:rsid w:val="00C17023"/>
    <w:rsid w:val="00C203D6"/>
    <w:rsid w:val="00C20F0B"/>
    <w:rsid w:val="00C22813"/>
    <w:rsid w:val="00C22DB1"/>
    <w:rsid w:val="00C22FFE"/>
    <w:rsid w:val="00C23A41"/>
    <w:rsid w:val="00C24229"/>
    <w:rsid w:val="00C252C0"/>
    <w:rsid w:val="00C25828"/>
    <w:rsid w:val="00C25B66"/>
    <w:rsid w:val="00C30338"/>
    <w:rsid w:val="00C30AFA"/>
    <w:rsid w:val="00C30F41"/>
    <w:rsid w:val="00C312A4"/>
    <w:rsid w:val="00C31802"/>
    <w:rsid w:val="00C3191A"/>
    <w:rsid w:val="00C319BA"/>
    <w:rsid w:val="00C31DFF"/>
    <w:rsid w:val="00C32F4D"/>
    <w:rsid w:val="00C3350C"/>
    <w:rsid w:val="00C342A0"/>
    <w:rsid w:val="00C34F97"/>
    <w:rsid w:val="00C354BD"/>
    <w:rsid w:val="00C36025"/>
    <w:rsid w:val="00C3701A"/>
    <w:rsid w:val="00C37A6C"/>
    <w:rsid w:val="00C40020"/>
    <w:rsid w:val="00C408B6"/>
    <w:rsid w:val="00C419AD"/>
    <w:rsid w:val="00C43285"/>
    <w:rsid w:val="00C43908"/>
    <w:rsid w:val="00C43920"/>
    <w:rsid w:val="00C43BE9"/>
    <w:rsid w:val="00C43D0A"/>
    <w:rsid w:val="00C44043"/>
    <w:rsid w:val="00C44063"/>
    <w:rsid w:val="00C44956"/>
    <w:rsid w:val="00C44D3B"/>
    <w:rsid w:val="00C44D54"/>
    <w:rsid w:val="00C450E7"/>
    <w:rsid w:val="00C451CC"/>
    <w:rsid w:val="00C4691E"/>
    <w:rsid w:val="00C46C18"/>
    <w:rsid w:val="00C46EE9"/>
    <w:rsid w:val="00C46F59"/>
    <w:rsid w:val="00C514DB"/>
    <w:rsid w:val="00C516AE"/>
    <w:rsid w:val="00C51B93"/>
    <w:rsid w:val="00C51E29"/>
    <w:rsid w:val="00C52D1B"/>
    <w:rsid w:val="00C5334B"/>
    <w:rsid w:val="00C545B7"/>
    <w:rsid w:val="00C546EC"/>
    <w:rsid w:val="00C54782"/>
    <w:rsid w:val="00C54FE8"/>
    <w:rsid w:val="00C55903"/>
    <w:rsid w:val="00C56CE6"/>
    <w:rsid w:val="00C60E28"/>
    <w:rsid w:val="00C6118A"/>
    <w:rsid w:val="00C6150A"/>
    <w:rsid w:val="00C62174"/>
    <w:rsid w:val="00C63234"/>
    <w:rsid w:val="00C6374A"/>
    <w:rsid w:val="00C63FD9"/>
    <w:rsid w:val="00C6477E"/>
    <w:rsid w:val="00C647DB"/>
    <w:rsid w:val="00C65247"/>
    <w:rsid w:val="00C658F6"/>
    <w:rsid w:val="00C65C39"/>
    <w:rsid w:val="00C65E56"/>
    <w:rsid w:val="00C6672D"/>
    <w:rsid w:val="00C701AE"/>
    <w:rsid w:val="00C7092B"/>
    <w:rsid w:val="00C70F73"/>
    <w:rsid w:val="00C71018"/>
    <w:rsid w:val="00C71140"/>
    <w:rsid w:val="00C71769"/>
    <w:rsid w:val="00C7254F"/>
    <w:rsid w:val="00C72574"/>
    <w:rsid w:val="00C7309A"/>
    <w:rsid w:val="00C73D0B"/>
    <w:rsid w:val="00C73E44"/>
    <w:rsid w:val="00C75770"/>
    <w:rsid w:val="00C75B21"/>
    <w:rsid w:val="00C76B67"/>
    <w:rsid w:val="00C776F6"/>
    <w:rsid w:val="00C8070A"/>
    <w:rsid w:val="00C80CA8"/>
    <w:rsid w:val="00C80E99"/>
    <w:rsid w:val="00C81064"/>
    <w:rsid w:val="00C8130C"/>
    <w:rsid w:val="00C81433"/>
    <w:rsid w:val="00C81600"/>
    <w:rsid w:val="00C817E8"/>
    <w:rsid w:val="00C818C3"/>
    <w:rsid w:val="00C8191B"/>
    <w:rsid w:val="00C82060"/>
    <w:rsid w:val="00C82E86"/>
    <w:rsid w:val="00C83330"/>
    <w:rsid w:val="00C84ED3"/>
    <w:rsid w:val="00C85339"/>
    <w:rsid w:val="00C85F90"/>
    <w:rsid w:val="00C8732F"/>
    <w:rsid w:val="00C902F4"/>
    <w:rsid w:val="00C904A3"/>
    <w:rsid w:val="00C90B1E"/>
    <w:rsid w:val="00C90F99"/>
    <w:rsid w:val="00C9198C"/>
    <w:rsid w:val="00C92562"/>
    <w:rsid w:val="00C92883"/>
    <w:rsid w:val="00C92945"/>
    <w:rsid w:val="00C92C02"/>
    <w:rsid w:val="00C92C21"/>
    <w:rsid w:val="00C92CD2"/>
    <w:rsid w:val="00C938CF"/>
    <w:rsid w:val="00C93DAA"/>
    <w:rsid w:val="00C93FA2"/>
    <w:rsid w:val="00C94480"/>
    <w:rsid w:val="00C95F99"/>
    <w:rsid w:val="00C97C4B"/>
    <w:rsid w:val="00CA0814"/>
    <w:rsid w:val="00CA08A9"/>
    <w:rsid w:val="00CA0C4B"/>
    <w:rsid w:val="00CA0E25"/>
    <w:rsid w:val="00CA0F0A"/>
    <w:rsid w:val="00CA0F97"/>
    <w:rsid w:val="00CA1070"/>
    <w:rsid w:val="00CA1203"/>
    <w:rsid w:val="00CA123B"/>
    <w:rsid w:val="00CA2161"/>
    <w:rsid w:val="00CA281A"/>
    <w:rsid w:val="00CA3453"/>
    <w:rsid w:val="00CA37DE"/>
    <w:rsid w:val="00CA3BFE"/>
    <w:rsid w:val="00CA3C78"/>
    <w:rsid w:val="00CA49D1"/>
    <w:rsid w:val="00CA69F3"/>
    <w:rsid w:val="00CA7359"/>
    <w:rsid w:val="00CA7BF6"/>
    <w:rsid w:val="00CA7BFC"/>
    <w:rsid w:val="00CA7F2E"/>
    <w:rsid w:val="00CA7F45"/>
    <w:rsid w:val="00CB0657"/>
    <w:rsid w:val="00CB07AF"/>
    <w:rsid w:val="00CB19DF"/>
    <w:rsid w:val="00CB1FD1"/>
    <w:rsid w:val="00CB231D"/>
    <w:rsid w:val="00CB2E4E"/>
    <w:rsid w:val="00CB4542"/>
    <w:rsid w:val="00CB46E5"/>
    <w:rsid w:val="00CB4E74"/>
    <w:rsid w:val="00CB7AFE"/>
    <w:rsid w:val="00CB7DAC"/>
    <w:rsid w:val="00CC0223"/>
    <w:rsid w:val="00CC0693"/>
    <w:rsid w:val="00CC08F9"/>
    <w:rsid w:val="00CC0BA4"/>
    <w:rsid w:val="00CC1A78"/>
    <w:rsid w:val="00CC219F"/>
    <w:rsid w:val="00CC2E75"/>
    <w:rsid w:val="00CC2F83"/>
    <w:rsid w:val="00CC374F"/>
    <w:rsid w:val="00CC3906"/>
    <w:rsid w:val="00CC55E1"/>
    <w:rsid w:val="00CC5812"/>
    <w:rsid w:val="00CC5F21"/>
    <w:rsid w:val="00CC6C11"/>
    <w:rsid w:val="00CC75DD"/>
    <w:rsid w:val="00CD0DA4"/>
    <w:rsid w:val="00CD16C2"/>
    <w:rsid w:val="00CD48B9"/>
    <w:rsid w:val="00CD4C7A"/>
    <w:rsid w:val="00CD4D2D"/>
    <w:rsid w:val="00CD4F96"/>
    <w:rsid w:val="00CD53E5"/>
    <w:rsid w:val="00CD54A2"/>
    <w:rsid w:val="00CD570B"/>
    <w:rsid w:val="00CD5D4F"/>
    <w:rsid w:val="00CD5D8C"/>
    <w:rsid w:val="00CD6E4F"/>
    <w:rsid w:val="00CD6E8A"/>
    <w:rsid w:val="00CE04BB"/>
    <w:rsid w:val="00CE0841"/>
    <w:rsid w:val="00CE12D2"/>
    <w:rsid w:val="00CE2A1E"/>
    <w:rsid w:val="00CE2F8A"/>
    <w:rsid w:val="00CE35F9"/>
    <w:rsid w:val="00CE3C91"/>
    <w:rsid w:val="00CE594B"/>
    <w:rsid w:val="00CE5D86"/>
    <w:rsid w:val="00CE5DED"/>
    <w:rsid w:val="00CE6AAA"/>
    <w:rsid w:val="00CE7535"/>
    <w:rsid w:val="00CE7C1F"/>
    <w:rsid w:val="00CF0419"/>
    <w:rsid w:val="00CF0D21"/>
    <w:rsid w:val="00CF0E52"/>
    <w:rsid w:val="00CF0FD8"/>
    <w:rsid w:val="00CF1B18"/>
    <w:rsid w:val="00CF224C"/>
    <w:rsid w:val="00CF3037"/>
    <w:rsid w:val="00CF41C3"/>
    <w:rsid w:val="00CF49D6"/>
    <w:rsid w:val="00CF4D8D"/>
    <w:rsid w:val="00CF4F1B"/>
    <w:rsid w:val="00CF4F42"/>
    <w:rsid w:val="00CF5DE5"/>
    <w:rsid w:val="00CF684F"/>
    <w:rsid w:val="00CF6E00"/>
    <w:rsid w:val="00D00164"/>
    <w:rsid w:val="00D0084A"/>
    <w:rsid w:val="00D00F4C"/>
    <w:rsid w:val="00D01657"/>
    <w:rsid w:val="00D026E5"/>
    <w:rsid w:val="00D02881"/>
    <w:rsid w:val="00D034E1"/>
    <w:rsid w:val="00D048C1"/>
    <w:rsid w:val="00D05C02"/>
    <w:rsid w:val="00D06C89"/>
    <w:rsid w:val="00D07152"/>
    <w:rsid w:val="00D07B75"/>
    <w:rsid w:val="00D07BCC"/>
    <w:rsid w:val="00D10250"/>
    <w:rsid w:val="00D10E79"/>
    <w:rsid w:val="00D11601"/>
    <w:rsid w:val="00D11ABF"/>
    <w:rsid w:val="00D11E73"/>
    <w:rsid w:val="00D11F4B"/>
    <w:rsid w:val="00D12039"/>
    <w:rsid w:val="00D12533"/>
    <w:rsid w:val="00D126BB"/>
    <w:rsid w:val="00D12819"/>
    <w:rsid w:val="00D12D01"/>
    <w:rsid w:val="00D13803"/>
    <w:rsid w:val="00D138A3"/>
    <w:rsid w:val="00D141A5"/>
    <w:rsid w:val="00D14615"/>
    <w:rsid w:val="00D14B37"/>
    <w:rsid w:val="00D15287"/>
    <w:rsid w:val="00D17765"/>
    <w:rsid w:val="00D178D6"/>
    <w:rsid w:val="00D21848"/>
    <w:rsid w:val="00D22784"/>
    <w:rsid w:val="00D227CF"/>
    <w:rsid w:val="00D2324A"/>
    <w:rsid w:val="00D2429A"/>
    <w:rsid w:val="00D2453B"/>
    <w:rsid w:val="00D248A3"/>
    <w:rsid w:val="00D25BFD"/>
    <w:rsid w:val="00D260ED"/>
    <w:rsid w:val="00D273C6"/>
    <w:rsid w:val="00D30584"/>
    <w:rsid w:val="00D3254C"/>
    <w:rsid w:val="00D325E8"/>
    <w:rsid w:val="00D329AF"/>
    <w:rsid w:val="00D32B00"/>
    <w:rsid w:val="00D32F8A"/>
    <w:rsid w:val="00D33127"/>
    <w:rsid w:val="00D34589"/>
    <w:rsid w:val="00D349F2"/>
    <w:rsid w:val="00D36112"/>
    <w:rsid w:val="00D36DAA"/>
    <w:rsid w:val="00D3702D"/>
    <w:rsid w:val="00D375CB"/>
    <w:rsid w:val="00D40392"/>
    <w:rsid w:val="00D40594"/>
    <w:rsid w:val="00D40AA3"/>
    <w:rsid w:val="00D40C80"/>
    <w:rsid w:val="00D4191E"/>
    <w:rsid w:val="00D41981"/>
    <w:rsid w:val="00D42262"/>
    <w:rsid w:val="00D433FC"/>
    <w:rsid w:val="00D44153"/>
    <w:rsid w:val="00D44345"/>
    <w:rsid w:val="00D452C5"/>
    <w:rsid w:val="00D455C1"/>
    <w:rsid w:val="00D456F3"/>
    <w:rsid w:val="00D45907"/>
    <w:rsid w:val="00D45D79"/>
    <w:rsid w:val="00D46045"/>
    <w:rsid w:val="00D46730"/>
    <w:rsid w:val="00D47317"/>
    <w:rsid w:val="00D4769A"/>
    <w:rsid w:val="00D517DB"/>
    <w:rsid w:val="00D51DBF"/>
    <w:rsid w:val="00D535F3"/>
    <w:rsid w:val="00D5362C"/>
    <w:rsid w:val="00D5365C"/>
    <w:rsid w:val="00D53E3B"/>
    <w:rsid w:val="00D53EB7"/>
    <w:rsid w:val="00D54105"/>
    <w:rsid w:val="00D543A5"/>
    <w:rsid w:val="00D558F9"/>
    <w:rsid w:val="00D55D08"/>
    <w:rsid w:val="00D56FE0"/>
    <w:rsid w:val="00D57E97"/>
    <w:rsid w:val="00D6051B"/>
    <w:rsid w:val="00D6052A"/>
    <w:rsid w:val="00D6057B"/>
    <w:rsid w:val="00D61B39"/>
    <w:rsid w:val="00D621A7"/>
    <w:rsid w:val="00D624BA"/>
    <w:rsid w:val="00D627B7"/>
    <w:rsid w:val="00D629BF"/>
    <w:rsid w:val="00D63B3B"/>
    <w:rsid w:val="00D63E2C"/>
    <w:rsid w:val="00D6409E"/>
    <w:rsid w:val="00D6486B"/>
    <w:rsid w:val="00D6535F"/>
    <w:rsid w:val="00D65A35"/>
    <w:rsid w:val="00D67069"/>
    <w:rsid w:val="00D67E8F"/>
    <w:rsid w:val="00D7086E"/>
    <w:rsid w:val="00D70B4B"/>
    <w:rsid w:val="00D70CCC"/>
    <w:rsid w:val="00D711BC"/>
    <w:rsid w:val="00D715FD"/>
    <w:rsid w:val="00D7163D"/>
    <w:rsid w:val="00D716C8"/>
    <w:rsid w:val="00D72677"/>
    <w:rsid w:val="00D7298E"/>
    <w:rsid w:val="00D73272"/>
    <w:rsid w:val="00D732FC"/>
    <w:rsid w:val="00D737BB"/>
    <w:rsid w:val="00D73EE6"/>
    <w:rsid w:val="00D75086"/>
    <w:rsid w:val="00D7581A"/>
    <w:rsid w:val="00D75C11"/>
    <w:rsid w:val="00D76702"/>
    <w:rsid w:val="00D77128"/>
    <w:rsid w:val="00D771AB"/>
    <w:rsid w:val="00D7721F"/>
    <w:rsid w:val="00D77940"/>
    <w:rsid w:val="00D82495"/>
    <w:rsid w:val="00D82CA4"/>
    <w:rsid w:val="00D83C2B"/>
    <w:rsid w:val="00D8449A"/>
    <w:rsid w:val="00D849ED"/>
    <w:rsid w:val="00D857F5"/>
    <w:rsid w:val="00D85AB1"/>
    <w:rsid w:val="00D85D8A"/>
    <w:rsid w:val="00D86598"/>
    <w:rsid w:val="00D869CC"/>
    <w:rsid w:val="00D86C2A"/>
    <w:rsid w:val="00D87007"/>
    <w:rsid w:val="00D87D83"/>
    <w:rsid w:val="00D900F3"/>
    <w:rsid w:val="00D9095C"/>
    <w:rsid w:val="00D91005"/>
    <w:rsid w:val="00D9138B"/>
    <w:rsid w:val="00D91864"/>
    <w:rsid w:val="00D91B5A"/>
    <w:rsid w:val="00D92037"/>
    <w:rsid w:val="00D925AF"/>
    <w:rsid w:val="00D92F4D"/>
    <w:rsid w:val="00D9323F"/>
    <w:rsid w:val="00D93514"/>
    <w:rsid w:val="00D937ED"/>
    <w:rsid w:val="00D938C8"/>
    <w:rsid w:val="00D93A1C"/>
    <w:rsid w:val="00D93BF5"/>
    <w:rsid w:val="00D951D4"/>
    <w:rsid w:val="00D952D3"/>
    <w:rsid w:val="00D96B0C"/>
    <w:rsid w:val="00D96BC7"/>
    <w:rsid w:val="00D970E2"/>
    <w:rsid w:val="00DA0B48"/>
    <w:rsid w:val="00DA1E27"/>
    <w:rsid w:val="00DA2B09"/>
    <w:rsid w:val="00DA2B53"/>
    <w:rsid w:val="00DA2EBE"/>
    <w:rsid w:val="00DA3035"/>
    <w:rsid w:val="00DA30A7"/>
    <w:rsid w:val="00DA4485"/>
    <w:rsid w:val="00DA4AFC"/>
    <w:rsid w:val="00DA4E24"/>
    <w:rsid w:val="00DA60C2"/>
    <w:rsid w:val="00DA6A05"/>
    <w:rsid w:val="00DA6E10"/>
    <w:rsid w:val="00DA706F"/>
    <w:rsid w:val="00DA7AF7"/>
    <w:rsid w:val="00DA7E82"/>
    <w:rsid w:val="00DB14B4"/>
    <w:rsid w:val="00DB1B45"/>
    <w:rsid w:val="00DB1C74"/>
    <w:rsid w:val="00DB1D08"/>
    <w:rsid w:val="00DB2125"/>
    <w:rsid w:val="00DB27D6"/>
    <w:rsid w:val="00DB3EC2"/>
    <w:rsid w:val="00DB555E"/>
    <w:rsid w:val="00DB5742"/>
    <w:rsid w:val="00DB5CC8"/>
    <w:rsid w:val="00DB61D5"/>
    <w:rsid w:val="00DB655D"/>
    <w:rsid w:val="00DB77B6"/>
    <w:rsid w:val="00DB7F23"/>
    <w:rsid w:val="00DB7F6D"/>
    <w:rsid w:val="00DC0687"/>
    <w:rsid w:val="00DC0E2D"/>
    <w:rsid w:val="00DC1A34"/>
    <w:rsid w:val="00DC1D79"/>
    <w:rsid w:val="00DC1EF5"/>
    <w:rsid w:val="00DC249D"/>
    <w:rsid w:val="00DC2934"/>
    <w:rsid w:val="00DC2FE9"/>
    <w:rsid w:val="00DC3371"/>
    <w:rsid w:val="00DC372F"/>
    <w:rsid w:val="00DC3CB5"/>
    <w:rsid w:val="00DC55BE"/>
    <w:rsid w:val="00DC5909"/>
    <w:rsid w:val="00DC5B30"/>
    <w:rsid w:val="00DC6022"/>
    <w:rsid w:val="00DC60C1"/>
    <w:rsid w:val="00DC60FB"/>
    <w:rsid w:val="00DC6549"/>
    <w:rsid w:val="00DC6583"/>
    <w:rsid w:val="00DC7393"/>
    <w:rsid w:val="00DC74FB"/>
    <w:rsid w:val="00DC7A87"/>
    <w:rsid w:val="00DD0042"/>
    <w:rsid w:val="00DD0A43"/>
    <w:rsid w:val="00DD0F18"/>
    <w:rsid w:val="00DD1170"/>
    <w:rsid w:val="00DD247E"/>
    <w:rsid w:val="00DD2BE7"/>
    <w:rsid w:val="00DD3A06"/>
    <w:rsid w:val="00DD42C8"/>
    <w:rsid w:val="00DD4795"/>
    <w:rsid w:val="00DD56ED"/>
    <w:rsid w:val="00DD5EAD"/>
    <w:rsid w:val="00DD6966"/>
    <w:rsid w:val="00DD6B51"/>
    <w:rsid w:val="00DD6DB3"/>
    <w:rsid w:val="00DD7180"/>
    <w:rsid w:val="00DD74ED"/>
    <w:rsid w:val="00DD769A"/>
    <w:rsid w:val="00DD7D40"/>
    <w:rsid w:val="00DE0597"/>
    <w:rsid w:val="00DE1422"/>
    <w:rsid w:val="00DE1649"/>
    <w:rsid w:val="00DE2C83"/>
    <w:rsid w:val="00DE2C9C"/>
    <w:rsid w:val="00DE4A5B"/>
    <w:rsid w:val="00DE5B9E"/>
    <w:rsid w:val="00DE6545"/>
    <w:rsid w:val="00DE6B65"/>
    <w:rsid w:val="00DE7487"/>
    <w:rsid w:val="00DE752E"/>
    <w:rsid w:val="00DE7A96"/>
    <w:rsid w:val="00DF1637"/>
    <w:rsid w:val="00DF1721"/>
    <w:rsid w:val="00DF1803"/>
    <w:rsid w:val="00DF2BD0"/>
    <w:rsid w:val="00DF2FBF"/>
    <w:rsid w:val="00DF30BC"/>
    <w:rsid w:val="00DF3809"/>
    <w:rsid w:val="00DF4809"/>
    <w:rsid w:val="00DF5066"/>
    <w:rsid w:val="00DF55E8"/>
    <w:rsid w:val="00DF7696"/>
    <w:rsid w:val="00DF76CB"/>
    <w:rsid w:val="00E00160"/>
    <w:rsid w:val="00E0141D"/>
    <w:rsid w:val="00E030EC"/>
    <w:rsid w:val="00E031F2"/>
    <w:rsid w:val="00E03476"/>
    <w:rsid w:val="00E045B5"/>
    <w:rsid w:val="00E04640"/>
    <w:rsid w:val="00E04DF8"/>
    <w:rsid w:val="00E05057"/>
    <w:rsid w:val="00E06043"/>
    <w:rsid w:val="00E067F8"/>
    <w:rsid w:val="00E06BBE"/>
    <w:rsid w:val="00E06C45"/>
    <w:rsid w:val="00E0775C"/>
    <w:rsid w:val="00E0786F"/>
    <w:rsid w:val="00E07EC6"/>
    <w:rsid w:val="00E07F9C"/>
    <w:rsid w:val="00E10341"/>
    <w:rsid w:val="00E10634"/>
    <w:rsid w:val="00E1110A"/>
    <w:rsid w:val="00E12899"/>
    <w:rsid w:val="00E12C5F"/>
    <w:rsid w:val="00E13D9A"/>
    <w:rsid w:val="00E1523B"/>
    <w:rsid w:val="00E15A57"/>
    <w:rsid w:val="00E1601A"/>
    <w:rsid w:val="00E16670"/>
    <w:rsid w:val="00E17A58"/>
    <w:rsid w:val="00E200C0"/>
    <w:rsid w:val="00E204AA"/>
    <w:rsid w:val="00E20794"/>
    <w:rsid w:val="00E20C14"/>
    <w:rsid w:val="00E21BFA"/>
    <w:rsid w:val="00E23464"/>
    <w:rsid w:val="00E23FBE"/>
    <w:rsid w:val="00E240DE"/>
    <w:rsid w:val="00E24957"/>
    <w:rsid w:val="00E24AC1"/>
    <w:rsid w:val="00E24FC6"/>
    <w:rsid w:val="00E25658"/>
    <w:rsid w:val="00E270C1"/>
    <w:rsid w:val="00E27331"/>
    <w:rsid w:val="00E279B9"/>
    <w:rsid w:val="00E303C1"/>
    <w:rsid w:val="00E3096A"/>
    <w:rsid w:val="00E30B58"/>
    <w:rsid w:val="00E317DB"/>
    <w:rsid w:val="00E31B9B"/>
    <w:rsid w:val="00E320B6"/>
    <w:rsid w:val="00E32254"/>
    <w:rsid w:val="00E328F0"/>
    <w:rsid w:val="00E33B9A"/>
    <w:rsid w:val="00E33C94"/>
    <w:rsid w:val="00E33D17"/>
    <w:rsid w:val="00E341F5"/>
    <w:rsid w:val="00E342BC"/>
    <w:rsid w:val="00E34D1C"/>
    <w:rsid w:val="00E3593D"/>
    <w:rsid w:val="00E36916"/>
    <w:rsid w:val="00E37E88"/>
    <w:rsid w:val="00E37F0E"/>
    <w:rsid w:val="00E40534"/>
    <w:rsid w:val="00E407D2"/>
    <w:rsid w:val="00E4093F"/>
    <w:rsid w:val="00E40A36"/>
    <w:rsid w:val="00E41106"/>
    <w:rsid w:val="00E411AF"/>
    <w:rsid w:val="00E41FD5"/>
    <w:rsid w:val="00E4222F"/>
    <w:rsid w:val="00E4270B"/>
    <w:rsid w:val="00E42938"/>
    <w:rsid w:val="00E42FE0"/>
    <w:rsid w:val="00E4316C"/>
    <w:rsid w:val="00E43708"/>
    <w:rsid w:val="00E443ED"/>
    <w:rsid w:val="00E44D80"/>
    <w:rsid w:val="00E44F4D"/>
    <w:rsid w:val="00E456F9"/>
    <w:rsid w:val="00E45CA1"/>
    <w:rsid w:val="00E45FD1"/>
    <w:rsid w:val="00E4628C"/>
    <w:rsid w:val="00E46456"/>
    <w:rsid w:val="00E46C85"/>
    <w:rsid w:val="00E508C2"/>
    <w:rsid w:val="00E50905"/>
    <w:rsid w:val="00E51C5C"/>
    <w:rsid w:val="00E5206D"/>
    <w:rsid w:val="00E52740"/>
    <w:rsid w:val="00E52966"/>
    <w:rsid w:val="00E52DA2"/>
    <w:rsid w:val="00E538E7"/>
    <w:rsid w:val="00E539E8"/>
    <w:rsid w:val="00E53B3F"/>
    <w:rsid w:val="00E53DEE"/>
    <w:rsid w:val="00E5446A"/>
    <w:rsid w:val="00E55233"/>
    <w:rsid w:val="00E56594"/>
    <w:rsid w:val="00E5676A"/>
    <w:rsid w:val="00E56C3B"/>
    <w:rsid w:val="00E573E1"/>
    <w:rsid w:val="00E57FC7"/>
    <w:rsid w:val="00E6075F"/>
    <w:rsid w:val="00E612DD"/>
    <w:rsid w:val="00E61343"/>
    <w:rsid w:val="00E63371"/>
    <w:rsid w:val="00E63446"/>
    <w:rsid w:val="00E63740"/>
    <w:rsid w:val="00E650FB"/>
    <w:rsid w:val="00E65AAB"/>
    <w:rsid w:val="00E6694A"/>
    <w:rsid w:val="00E66DC7"/>
    <w:rsid w:val="00E67849"/>
    <w:rsid w:val="00E67988"/>
    <w:rsid w:val="00E704E6"/>
    <w:rsid w:val="00E70DDF"/>
    <w:rsid w:val="00E70F88"/>
    <w:rsid w:val="00E7138F"/>
    <w:rsid w:val="00E72262"/>
    <w:rsid w:val="00E72AB3"/>
    <w:rsid w:val="00E72C58"/>
    <w:rsid w:val="00E72E02"/>
    <w:rsid w:val="00E73496"/>
    <w:rsid w:val="00E739D1"/>
    <w:rsid w:val="00E73C3C"/>
    <w:rsid w:val="00E747DF"/>
    <w:rsid w:val="00E74970"/>
    <w:rsid w:val="00E75179"/>
    <w:rsid w:val="00E760C6"/>
    <w:rsid w:val="00E76656"/>
    <w:rsid w:val="00E771E6"/>
    <w:rsid w:val="00E77C20"/>
    <w:rsid w:val="00E800A9"/>
    <w:rsid w:val="00E807CC"/>
    <w:rsid w:val="00E81397"/>
    <w:rsid w:val="00E82E19"/>
    <w:rsid w:val="00E831FE"/>
    <w:rsid w:val="00E832B8"/>
    <w:rsid w:val="00E83BE8"/>
    <w:rsid w:val="00E8400A"/>
    <w:rsid w:val="00E8412F"/>
    <w:rsid w:val="00E8505C"/>
    <w:rsid w:val="00E86AE7"/>
    <w:rsid w:val="00E87513"/>
    <w:rsid w:val="00E90288"/>
    <w:rsid w:val="00E90392"/>
    <w:rsid w:val="00E92D86"/>
    <w:rsid w:val="00E937CD"/>
    <w:rsid w:val="00E93BD5"/>
    <w:rsid w:val="00E94526"/>
    <w:rsid w:val="00E95027"/>
    <w:rsid w:val="00E95957"/>
    <w:rsid w:val="00E96100"/>
    <w:rsid w:val="00E964BB"/>
    <w:rsid w:val="00E9659C"/>
    <w:rsid w:val="00E96FA2"/>
    <w:rsid w:val="00E9739C"/>
    <w:rsid w:val="00E973CE"/>
    <w:rsid w:val="00E974F0"/>
    <w:rsid w:val="00E97699"/>
    <w:rsid w:val="00EA02DF"/>
    <w:rsid w:val="00EA07B2"/>
    <w:rsid w:val="00EA0F9A"/>
    <w:rsid w:val="00EA0FC1"/>
    <w:rsid w:val="00EA1E67"/>
    <w:rsid w:val="00EA220F"/>
    <w:rsid w:val="00EA2702"/>
    <w:rsid w:val="00EA39E9"/>
    <w:rsid w:val="00EA45F4"/>
    <w:rsid w:val="00EA4CAF"/>
    <w:rsid w:val="00EA5BFF"/>
    <w:rsid w:val="00EA68BE"/>
    <w:rsid w:val="00EA69AD"/>
    <w:rsid w:val="00EB114E"/>
    <w:rsid w:val="00EB15D9"/>
    <w:rsid w:val="00EB1B9C"/>
    <w:rsid w:val="00EB22F2"/>
    <w:rsid w:val="00EB2704"/>
    <w:rsid w:val="00EB27BD"/>
    <w:rsid w:val="00EB28EA"/>
    <w:rsid w:val="00EB386E"/>
    <w:rsid w:val="00EB3D06"/>
    <w:rsid w:val="00EB47A4"/>
    <w:rsid w:val="00EB58A3"/>
    <w:rsid w:val="00EB5AA2"/>
    <w:rsid w:val="00EB6182"/>
    <w:rsid w:val="00EB6C83"/>
    <w:rsid w:val="00EB6D00"/>
    <w:rsid w:val="00EB7DD2"/>
    <w:rsid w:val="00EC018B"/>
    <w:rsid w:val="00EC053C"/>
    <w:rsid w:val="00EC1970"/>
    <w:rsid w:val="00EC2998"/>
    <w:rsid w:val="00EC346F"/>
    <w:rsid w:val="00EC36AE"/>
    <w:rsid w:val="00EC5637"/>
    <w:rsid w:val="00EC568B"/>
    <w:rsid w:val="00EC5862"/>
    <w:rsid w:val="00EC59FD"/>
    <w:rsid w:val="00EC5AD1"/>
    <w:rsid w:val="00EC6411"/>
    <w:rsid w:val="00EC6B78"/>
    <w:rsid w:val="00EC730E"/>
    <w:rsid w:val="00EC7689"/>
    <w:rsid w:val="00EC7BBC"/>
    <w:rsid w:val="00EC7D89"/>
    <w:rsid w:val="00ED01B3"/>
    <w:rsid w:val="00ED03E3"/>
    <w:rsid w:val="00ED0448"/>
    <w:rsid w:val="00ED160F"/>
    <w:rsid w:val="00ED16C7"/>
    <w:rsid w:val="00ED1701"/>
    <w:rsid w:val="00ED2279"/>
    <w:rsid w:val="00ED29AC"/>
    <w:rsid w:val="00ED321F"/>
    <w:rsid w:val="00ED36E0"/>
    <w:rsid w:val="00ED47B1"/>
    <w:rsid w:val="00ED6242"/>
    <w:rsid w:val="00ED6812"/>
    <w:rsid w:val="00ED791E"/>
    <w:rsid w:val="00ED7CF3"/>
    <w:rsid w:val="00EE05C7"/>
    <w:rsid w:val="00EE1182"/>
    <w:rsid w:val="00EE1E51"/>
    <w:rsid w:val="00EE1FAE"/>
    <w:rsid w:val="00EE227A"/>
    <w:rsid w:val="00EE22DD"/>
    <w:rsid w:val="00EE23AC"/>
    <w:rsid w:val="00EE3189"/>
    <w:rsid w:val="00EE3327"/>
    <w:rsid w:val="00EE3454"/>
    <w:rsid w:val="00EE4135"/>
    <w:rsid w:val="00EE4515"/>
    <w:rsid w:val="00EE470F"/>
    <w:rsid w:val="00EE4729"/>
    <w:rsid w:val="00EE4C64"/>
    <w:rsid w:val="00EE5127"/>
    <w:rsid w:val="00EE5506"/>
    <w:rsid w:val="00EE5896"/>
    <w:rsid w:val="00EE5EF7"/>
    <w:rsid w:val="00EE61E7"/>
    <w:rsid w:val="00EE6F8C"/>
    <w:rsid w:val="00EF0BD2"/>
    <w:rsid w:val="00EF152D"/>
    <w:rsid w:val="00EF19E4"/>
    <w:rsid w:val="00EF1DED"/>
    <w:rsid w:val="00EF25D3"/>
    <w:rsid w:val="00EF36DE"/>
    <w:rsid w:val="00EF3ABC"/>
    <w:rsid w:val="00EF4BE3"/>
    <w:rsid w:val="00EF6151"/>
    <w:rsid w:val="00EF61A3"/>
    <w:rsid w:val="00EF6293"/>
    <w:rsid w:val="00EF629A"/>
    <w:rsid w:val="00EF637B"/>
    <w:rsid w:val="00EF712B"/>
    <w:rsid w:val="00F006D2"/>
    <w:rsid w:val="00F00776"/>
    <w:rsid w:val="00F00C53"/>
    <w:rsid w:val="00F015F3"/>
    <w:rsid w:val="00F018FD"/>
    <w:rsid w:val="00F02470"/>
    <w:rsid w:val="00F0260C"/>
    <w:rsid w:val="00F02650"/>
    <w:rsid w:val="00F0409C"/>
    <w:rsid w:val="00F041A4"/>
    <w:rsid w:val="00F05090"/>
    <w:rsid w:val="00F058C3"/>
    <w:rsid w:val="00F069F3"/>
    <w:rsid w:val="00F07577"/>
    <w:rsid w:val="00F079A0"/>
    <w:rsid w:val="00F10E77"/>
    <w:rsid w:val="00F12B13"/>
    <w:rsid w:val="00F132A2"/>
    <w:rsid w:val="00F146C4"/>
    <w:rsid w:val="00F14F13"/>
    <w:rsid w:val="00F172C5"/>
    <w:rsid w:val="00F176B7"/>
    <w:rsid w:val="00F2017C"/>
    <w:rsid w:val="00F206F7"/>
    <w:rsid w:val="00F21410"/>
    <w:rsid w:val="00F2186A"/>
    <w:rsid w:val="00F2208C"/>
    <w:rsid w:val="00F22470"/>
    <w:rsid w:val="00F22EE9"/>
    <w:rsid w:val="00F232B3"/>
    <w:rsid w:val="00F23740"/>
    <w:rsid w:val="00F24658"/>
    <w:rsid w:val="00F246D1"/>
    <w:rsid w:val="00F259C8"/>
    <w:rsid w:val="00F25CC9"/>
    <w:rsid w:val="00F25DA5"/>
    <w:rsid w:val="00F268A5"/>
    <w:rsid w:val="00F26BBA"/>
    <w:rsid w:val="00F277AC"/>
    <w:rsid w:val="00F27C04"/>
    <w:rsid w:val="00F30209"/>
    <w:rsid w:val="00F307E7"/>
    <w:rsid w:val="00F30E72"/>
    <w:rsid w:val="00F31058"/>
    <w:rsid w:val="00F311B9"/>
    <w:rsid w:val="00F3138E"/>
    <w:rsid w:val="00F31AD6"/>
    <w:rsid w:val="00F34060"/>
    <w:rsid w:val="00F343D9"/>
    <w:rsid w:val="00F344AB"/>
    <w:rsid w:val="00F346E0"/>
    <w:rsid w:val="00F35693"/>
    <w:rsid w:val="00F36B6F"/>
    <w:rsid w:val="00F36DEF"/>
    <w:rsid w:val="00F37B35"/>
    <w:rsid w:val="00F400FC"/>
    <w:rsid w:val="00F402A6"/>
    <w:rsid w:val="00F4061F"/>
    <w:rsid w:val="00F409AF"/>
    <w:rsid w:val="00F420FC"/>
    <w:rsid w:val="00F42C3E"/>
    <w:rsid w:val="00F4323A"/>
    <w:rsid w:val="00F43D28"/>
    <w:rsid w:val="00F43FFD"/>
    <w:rsid w:val="00F448D7"/>
    <w:rsid w:val="00F44F23"/>
    <w:rsid w:val="00F45AFE"/>
    <w:rsid w:val="00F469F9"/>
    <w:rsid w:val="00F46AAB"/>
    <w:rsid w:val="00F46B53"/>
    <w:rsid w:val="00F47248"/>
    <w:rsid w:val="00F474DE"/>
    <w:rsid w:val="00F47D6E"/>
    <w:rsid w:val="00F47E12"/>
    <w:rsid w:val="00F47E1F"/>
    <w:rsid w:val="00F50303"/>
    <w:rsid w:val="00F509D2"/>
    <w:rsid w:val="00F50F76"/>
    <w:rsid w:val="00F52257"/>
    <w:rsid w:val="00F525E0"/>
    <w:rsid w:val="00F534AF"/>
    <w:rsid w:val="00F53F38"/>
    <w:rsid w:val="00F54221"/>
    <w:rsid w:val="00F54578"/>
    <w:rsid w:val="00F54D0A"/>
    <w:rsid w:val="00F54F63"/>
    <w:rsid w:val="00F5511C"/>
    <w:rsid w:val="00F55DF8"/>
    <w:rsid w:val="00F56CB6"/>
    <w:rsid w:val="00F60105"/>
    <w:rsid w:val="00F60B93"/>
    <w:rsid w:val="00F6189C"/>
    <w:rsid w:val="00F62CC1"/>
    <w:rsid w:val="00F63A33"/>
    <w:rsid w:val="00F640DE"/>
    <w:rsid w:val="00F641F2"/>
    <w:rsid w:val="00F64E38"/>
    <w:rsid w:val="00F668B9"/>
    <w:rsid w:val="00F66908"/>
    <w:rsid w:val="00F66C25"/>
    <w:rsid w:val="00F67048"/>
    <w:rsid w:val="00F6765B"/>
    <w:rsid w:val="00F67A7A"/>
    <w:rsid w:val="00F67DB4"/>
    <w:rsid w:val="00F707FB"/>
    <w:rsid w:val="00F70F77"/>
    <w:rsid w:val="00F71864"/>
    <w:rsid w:val="00F71AEF"/>
    <w:rsid w:val="00F71B7C"/>
    <w:rsid w:val="00F71D62"/>
    <w:rsid w:val="00F7200D"/>
    <w:rsid w:val="00F720DD"/>
    <w:rsid w:val="00F72898"/>
    <w:rsid w:val="00F72A38"/>
    <w:rsid w:val="00F72D01"/>
    <w:rsid w:val="00F73395"/>
    <w:rsid w:val="00F7380C"/>
    <w:rsid w:val="00F74604"/>
    <w:rsid w:val="00F74B38"/>
    <w:rsid w:val="00F7674C"/>
    <w:rsid w:val="00F776F6"/>
    <w:rsid w:val="00F77F9F"/>
    <w:rsid w:val="00F8052D"/>
    <w:rsid w:val="00F80841"/>
    <w:rsid w:val="00F811DB"/>
    <w:rsid w:val="00F82600"/>
    <w:rsid w:val="00F830E4"/>
    <w:rsid w:val="00F83A2F"/>
    <w:rsid w:val="00F8468D"/>
    <w:rsid w:val="00F8528A"/>
    <w:rsid w:val="00F85D6F"/>
    <w:rsid w:val="00F85F7D"/>
    <w:rsid w:val="00F90D31"/>
    <w:rsid w:val="00F90FC7"/>
    <w:rsid w:val="00F91B16"/>
    <w:rsid w:val="00F94A86"/>
    <w:rsid w:val="00F951FB"/>
    <w:rsid w:val="00F95B68"/>
    <w:rsid w:val="00F9622A"/>
    <w:rsid w:val="00F9695D"/>
    <w:rsid w:val="00F96F9E"/>
    <w:rsid w:val="00F9747F"/>
    <w:rsid w:val="00FA1BA4"/>
    <w:rsid w:val="00FA2242"/>
    <w:rsid w:val="00FA272D"/>
    <w:rsid w:val="00FA3543"/>
    <w:rsid w:val="00FA45A7"/>
    <w:rsid w:val="00FA4D41"/>
    <w:rsid w:val="00FA73CE"/>
    <w:rsid w:val="00FA7F3E"/>
    <w:rsid w:val="00FB0376"/>
    <w:rsid w:val="00FB0399"/>
    <w:rsid w:val="00FB090A"/>
    <w:rsid w:val="00FB0BD7"/>
    <w:rsid w:val="00FB1504"/>
    <w:rsid w:val="00FB1CF7"/>
    <w:rsid w:val="00FB3681"/>
    <w:rsid w:val="00FB3A98"/>
    <w:rsid w:val="00FB3CEA"/>
    <w:rsid w:val="00FB3F28"/>
    <w:rsid w:val="00FB3F5A"/>
    <w:rsid w:val="00FB4CA5"/>
    <w:rsid w:val="00FB5DD3"/>
    <w:rsid w:val="00FB6038"/>
    <w:rsid w:val="00FB607E"/>
    <w:rsid w:val="00FB6D92"/>
    <w:rsid w:val="00FB6E04"/>
    <w:rsid w:val="00FB767E"/>
    <w:rsid w:val="00FB7A56"/>
    <w:rsid w:val="00FC0432"/>
    <w:rsid w:val="00FC0832"/>
    <w:rsid w:val="00FC09DF"/>
    <w:rsid w:val="00FC186C"/>
    <w:rsid w:val="00FC18A4"/>
    <w:rsid w:val="00FC1EE8"/>
    <w:rsid w:val="00FC307B"/>
    <w:rsid w:val="00FC40AE"/>
    <w:rsid w:val="00FC4782"/>
    <w:rsid w:val="00FC4E79"/>
    <w:rsid w:val="00FC4F22"/>
    <w:rsid w:val="00FC521E"/>
    <w:rsid w:val="00FC6190"/>
    <w:rsid w:val="00FC620E"/>
    <w:rsid w:val="00FC6501"/>
    <w:rsid w:val="00FC71CE"/>
    <w:rsid w:val="00FD01DF"/>
    <w:rsid w:val="00FD0A20"/>
    <w:rsid w:val="00FD2AA5"/>
    <w:rsid w:val="00FD377D"/>
    <w:rsid w:val="00FD398B"/>
    <w:rsid w:val="00FD468B"/>
    <w:rsid w:val="00FD4FAF"/>
    <w:rsid w:val="00FD5368"/>
    <w:rsid w:val="00FD770D"/>
    <w:rsid w:val="00FE06B9"/>
    <w:rsid w:val="00FE1F2F"/>
    <w:rsid w:val="00FE27A9"/>
    <w:rsid w:val="00FE3081"/>
    <w:rsid w:val="00FE3E9B"/>
    <w:rsid w:val="00FE495D"/>
    <w:rsid w:val="00FE61BA"/>
    <w:rsid w:val="00FE6229"/>
    <w:rsid w:val="00FE704A"/>
    <w:rsid w:val="00FE7FF6"/>
    <w:rsid w:val="00FF016B"/>
    <w:rsid w:val="00FF0CD8"/>
    <w:rsid w:val="00FF0F17"/>
    <w:rsid w:val="00FF1086"/>
    <w:rsid w:val="00FF1645"/>
    <w:rsid w:val="00FF1AEE"/>
    <w:rsid w:val="00FF1F46"/>
    <w:rsid w:val="00FF353B"/>
    <w:rsid w:val="00FF3656"/>
    <w:rsid w:val="00FF4158"/>
    <w:rsid w:val="00FF4276"/>
    <w:rsid w:val="00FF45A5"/>
    <w:rsid w:val="00FF5E7B"/>
    <w:rsid w:val="00FF63CF"/>
    <w:rsid w:val="00FF69CA"/>
    <w:rsid w:val="00FF6F2E"/>
    <w:rsid w:val="00FF7221"/>
    <w:rsid w:val="00FF79A7"/>
    <w:rsid w:val="00FF7C00"/>
    <w:rsid w:val="01FC1950"/>
    <w:rsid w:val="039EC084"/>
    <w:rsid w:val="07C3BFF5"/>
    <w:rsid w:val="0895FC9B"/>
    <w:rsid w:val="0E04E057"/>
    <w:rsid w:val="0EE89668"/>
    <w:rsid w:val="107ECCCE"/>
    <w:rsid w:val="111DFBE7"/>
    <w:rsid w:val="1447BB19"/>
    <w:rsid w:val="179C25B0"/>
    <w:rsid w:val="1869CF89"/>
    <w:rsid w:val="187B0C11"/>
    <w:rsid w:val="1E36F8A2"/>
    <w:rsid w:val="1E615C19"/>
    <w:rsid w:val="2063DA1E"/>
    <w:rsid w:val="22FCE33F"/>
    <w:rsid w:val="25DFB301"/>
    <w:rsid w:val="290FA45E"/>
    <w:rsid w:val="2A5D0A20"/>
    <w:rsid w:val="2E0167E2"/>
    <w:rsid w:val="32D5EA6D"/>
    <w:rsid w:val="33A9D9A0"/>
    <w:rsid w:val="36D36392"/>
    <w:rsid w:val="37408210"/>
    <w:rsid w:val="3FD13445"/>
    <w:rsid w:val="4116B591"/>
    <w:rsid w:val="42DA4E20"/>
    <w:rsid w:val="4570AA5F"/>
    <w:rsid w:val="460B6E6D"/>
    <w:rsid w:val="464E3A4D"/>
    <w:rsid w:val="46BAF96A"/>
    <w:rsid w:val="46E60903"/>
    <w:rsid w:val="4879EBDE"/>
    <w:rsid w:val="4CCCFA77"/>
    <w:rsid w:val="513F2695"/>
    <w:rsid w:val="595C64BF"/>
    <w:rsid w:val="5965875E"/>
    <w:rsid w:val="59F00590"/>
    <w:rsid w:val="5F344AEB"/>
    <w:rsid w:val="666BEC09"/>
    <w:rsid w:val="66E64F77"/>
    <w:rsid w:val="706444D8"/>
    <w:rsid w:val="7402BDAA"/>
    <w:rsid w:val="74820C3B"/>
    <w:rsid w:val="76865B40"/>
    <w:rsid w:val="78A2CB33"/>
    <w:rsid w:val="7B3AAFB9"/>
    <w:rsid w:val="7C6233E0"/>
    <w:rsid w:val="7D7EB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06DD5"/>
  <w15:docId w15:val="{26E3ADD0-F339-4963-892B-7BB8B754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6E1"/>
    <w:pPr>
      <w:spacing w:line="276" w:lineRule="auto"/>
      <w:jc w:val="both"/>
    </w:pPr>
    <w:rPr>
      <w:rFonts w:ascii="Arial" w:hAnsi="Arial"/>
      <w:color w:val="00000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076E1"/>
    <w:pPr>
      <w:numPr>
        <w:numId w:val="3"/>
      </w:numPr>
      <w:jc w:val="left"/>
      <w:outlineLvl w:val="0"/>
    </w:pPr>
    <w:rPr>
      <w:b/>
      <w:color w:val="244061"/>
      <w:sz w:val="30"/>
      <w:szCs w:val="28"/>
    </w:rPr>
  </w:style>
  <w:style w:type="paragraph" w:styleId="2">
    <w:name w:val="heading 2"/>
    <w:aliases w:val="Заголовок раздела"/>
    <w:next w:val="a"/>
    <w:link w:val="20"/>
    <w:uiPriority w:val="9"/>
    <w:unhideWhenUsed/>
    <w:qFormat/>
    <w:rsid w:val="00AA18A8"/>
    <w:pPr>
      <w:numPr>
        <w:ilvl w:val="1"/>
        <w:numId w:val="3"/>
      </w:numPr>
      <w:spacing w:after="120" w:line="276" w:lineRule="auto"/>
      <w:ind w:left="578" w:hanging="578"/>
      <w:outlineLvl w:val="1"/>
    </w:pPr>
    <w:rPr>
      <w:rFonts w:ascii="Arial" w:hAnsi="Arial"/>
      <w:b/>
      <w:color w:val="244061"/>
      <w:sz w:val="28"/>
      <w:szCs w:val="24"/>
      <w:lang w:eastAsia="en-US"/>
    </w:rPr>
  </w:style>
  <w:style w:type="paragraph" w:styleId="3">
    <w:name w:val="heading 3"/>
    <w:aliases w:val="Заголовок подраздела"/>
    <w:next w:val="a"/>
    <w:link w:val="30"/>
    <w:uiPriority w:val="9"/>
    <w:unhideWhenUsed/>
    <w:qFormat/>
    <w:rsid w:val="00B076E1"/>
    <w:pPr>
      <w:numPr>
        <w:ilvl w:val="2"/>
        <w:numId w:val="3"/>
      </w:numPr>
      <w:spacing w:after="120" w:line="276" w:lineRule="auto"/>
      <w:outlineLvl w:val="2"/>
    </w:pPr>
    <w:rPr>
      <w:rFonts w:ascii="Arial" w:hAnsi="Arial"/>
      <w:b/>
      <w:color w:val="1F497D"/>
      <w:sz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076E1"/>
    <w:pPr>
      <w:numPr>
        <w:ilvl w:val="3"/>
        <w:numId w:val="3"/>
      </w:numPr>
      <w:spacing w:line="271" w:lineRule="auto"/>
      <w:outlineLvl w:val="3"/>
    </w:pPr>
    <w:rPr>
      <w:rFonts w:ascii="Cambria" w:hAnsi="Cambria"/>
      <w:b/>
      <w:bCs/>
      <w:color w:val="auto"/>
      <w:spacing w:val="5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076E1"/>
    <w:pPr>
      <w:numPr>
        <w:ilvl w:val="4"/>
        <w:numId w:val="3"/>
      </w:numPr>
      <w:spacing w:line="271" w:lineRule="auto"/>
      <w:outlineLvl w:val="4"/>
    </w:pPr>
    <w:rPr>
      <w:rFonts w:ascii="Cambria" w:hAnsi="Cambria"/>
      <w:i/>
      <w:iCs/>
      <w:color w:val="auto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076E1"/>
    <w:pPr>
      <w:numPr>
        <w:ilvl w:val="5"/>
        <w:numId w:val="3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6E1"/>
    <w:pPr>
      <w:ind w:left="1296" w:hanging="1296"/>
      <w:outlineLvl w:val="6"/>
    </w:pPr>
    <w:rPr>
      <w:rFonts w:ascii="Cambria" w:hAnsi="Cambria"/>
      <w:b/>
      <w:bCs/>
      <w:i/>
      <w:iCs/>
      <w:color w:val="5A5A5A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6E1"/>
    <w:pPr>
      <w:ind w:left="1440" w:hanging="1440"/>
      <w:outlineLvl w:val="7"/>
    </w:pPr>
    <w:rPr>
      <w:rFonts w:ascii="Cambria" w:hAnsi="Cambria"/>
      <w:b/>
      <w:bCs/>
      <w:color w:val="7F7F7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6E1"/>
    <w:pPr>
      <w:spacing w:line="271" w:lineRule="auto"/>
      <w:ind w:left="1584" w:hanging="1584"/>
      <w:outlineLvl w:val="8"/>
    </w:pPr>
    <w:rPr>
      <w:rFonts w:ascii="Cambria" w:hAnsi="Cambria"/>
      <w:b/>
      <w:bCs/>
      <w:i/>
      <w:iCs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076E1"/>
    <w:rPr>
      <w:rFonts w:ascii="Arial" w:hAnsi="Arial"/>
      <w:b/>
      <w:color w:val="244061"/>
      <w:sz w:val="30"/>
      <w:szCs w:val="28"/>
      <w:lang w:eastAsia="en-US"/>
    </w:rPr>
  </w:style>
  <w:style w:type="character" w:customStyle="1" w:styleId="20">
    <w:name w:val="Заголовок 2 Знак"/>
    <w:aliases w:val="Заголовок раздела Знак"/>
    <w:link w:val="2"/>
    <w:uiPriority w:val="9"/>
    <w:rsid w:val="00AA18A8"/>
    <w:rPr>
      <w:rFonts w:ascii="Arial" w:hAnsi="Arial"/>
      <w:b/>
      <w:color w:val="244061"/>
      <w:sz w:val="28"/>
      <w:szCs w:val="24"/>
      <w:lang w:eastAsia="en-US"/>
    </w:rPr>
  </w:style>
  <w:style w:type="character" w:customStyle="1" w:styleId="30">
    <w:name w:val="Заголовок 3 Знак"/>
    <w:aliases w:val="Заголовок подраздела Знак"/>
    <w:link w:val="3"/>
    <w:uiPriority w:val="9"/>
    <w:rsid w:val="00B076E1"/>
    <w:rPr>
      <w:rFonts w:ascii="Arial" w:hAnsi="Arial"/>
      <w:b/>
      <w:color w:val="1F497D"/>
      <w:sz w:val="24"/>
      <w:lang w:eastAsia="en-US"/>
    </w:rPr>
  </w:style>
  <w:style w:type="character" w:customStyle="1" w:styleId="40">
    <w:name w:val="Заголовок 4 Знак"/>
    <w:link w:val="4"/>
    <w:rsid w:val="00B076E1"/>
    <w:rPr>
      <w:b/>
      <w:bCs/>
      <w:spacing w:val="5"/>
      <w:sz w:val="24"/>
      <w:szCs w:val="24"/>
      <w:lang w:eastAsia="en-US"/>
    </w:rPr>
  </w:style>
  <w:style w:type="character" w:customStyle="1" w:styleId="50">
    <w:name w:val="Заголовок 5 Знак"/>
    <w:link w:val="5"/>
    <w:rsid w:val="00B076E1"/>
    <w:rPr>
      <w:i/>
      <w:iCs/>
      <w:sz w:val="24"/>
      <w:szCs w:val="24"/>
      <w:lang w:eastAsia="en-US"/>
    </w:rPr>
  </w:style>
  <w:style w:type="character" w:customStyle="1" w:styleId="60">
    <w:name w:val="Заголовок 6 Знак"/>
    <w:link w:val="6"/>
    <w:rsid w:val="00B076E1"/>
    <w:rPr>
      <w:b/>
      <w:bCs/>
      <w:color w:val="595959"/>
      <w:spacing w:val="5"/>
      <w:sz w:val="22"/>
      <w:szCs w:val="22"/>
      <w:shd w:val="clear" w:color="auto" w:fill="FFFFFF"/>
      <w:lang w:eastAsia="en-US"/>
    </w:rPr>
  </w:style>
  <w:style w:type="character" w:customStyle="1" w:styleId="70">
    <w:name w:val="Заголовок 7 Знак"/>
    <w:link w:val="7"/>
    <w:uiPriority w:val="9"/>
    <w:semiHidden/>
    <w:rsid w:val="00B076E1"/>
    <w:rPr>
      <w:b/>
      <w:bCs/>
      <w:i/>
      <w:iCs/>
      <w:color w:val="5A5A5A"/>
      <w:lang w:eastAsia="en-US"/>
    </w:rPr>
  </w:style>
  <w:style w:type="character" w:customStyle="1" w:styleId="80">
    <w:name w:val="Заголовок 8 Знак"/>
    <w:link w:val="8"/>
    <w:uiPriority w:val="9"/>
    <w:semiHidden/>
    <w:rsid w:val="00B076E1"/>
    <w:rPr>
      <w:b/>
      <w:bCs/>
      <w:color w:val="7F7F7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076E1"/>
    <w:rPr>
      <w:b/>
      <w:bCs/>
      <w:i/>
      <w:iCs/>
      <w:color w:val="7F7F7F"/>
      <w:sz w:val="18"/>
      <w:szCs w:val="18"/>
    </w:rPr>
  </w:style>
  <w:style w:type="paragraph" w:styleId="a3">
    <w:name w:val="Title"/>
    <w:next w:val="a"/>
    <w:link w:val="a4"/>
    <w:qFormat/>
    <w:rsid w:val="00B076E1"/>
    <w:pPr>
      <w:spacing w:after="200" w:line="276" w:lineRule="auto"/>
      <w:jc w:val="center"/>
    </w:pPr>
    <w:rPr>
      <w:rFonts w:ascii="Arial" w:hAnsi="Arial"/>
      <w:color w:val="244061"/>
      <w:sz w:val="48"/>
      <w:szCs w:val="48"/>
      <w:lang w:eastAsia="en-US"/>
    </w:rPr>
  </w:style>
  <w:style w:type="character" w:customStyle="1" w:styleId="a4">
    <w:name w:val="Заголовок Знак"/>
    <w:link w:val="a3"/>
    <w:uiPriority w:val="10"/>
    <w:rsid w:val="00B076E1"/>
    <w:rPr>
      <w:rFonts w:ascii="Arial" w:hAnsi="Arial"/>
      <w:color w:val="244061"/>
      <w:sz w:val="48"/>
      <w:szCs w:val="48"/>
    </w:rPr>
  </w:style>
  <w:style w:type="paragraph" w:styleId="a5">
    <w:name w:val="Subtitle"/>
    <w:basedOn w:val="a"/>
    <w:next w:val="a"/>
    <w:link w:val="a6"/>
    <w:qFormat/>
    <w:rsid w:val="00B076E1"/>
    <w:rPr>
      <w:rFonts w:ascii="Cambria" w:hAnsi="Cambria"/>
      <w:i/>
      <w:iCs/>
      <w:smallCaps/>
      <w:color w:val="auto"/>
      <w:spacing w:val="10"/>
      <w:sz w:val="28"/>
      <w:szCs w:val="28"/>
    </w:rPr>
  </w:style>
  <w:style w:type="character" w:customStyle="1" w:styleId="a6">
    <w:name w:val="Подзаголовок Знак"/>
    <w:link w:val="a5"/>
    <w:uiPriority w:val="11"/>
    <w:rsid w:val="00B076E1"/>
    <w:rPr>
      <w:i/>
      <w:iCs/>
      <w:smallCaps/>
      <w:spacing w:val="10"/>
      <w:sz w:val="28"/>
      <w:szCs w:val="28"/>
    </w:rPr>
  </w:style>
  <w:style w:type="character" w:styleId="a7">
    <w:name w:val="Strong"/>
    <w:aliases w:val="Комментарий"/>
    <w:uiPriority w:val="22"/>
    <w:qFormat/>
    <w:rsid w:val="00B076E1"/>
    <w:rPr>
      <w:b/>
      <w:bCs/>
    </w:rPr>
  </w:style>
  <w:style w:type="character" w:styleId="a8">
    <w:name w:val="Emphasis"/>
    <w:aliases w:val="Название док-та"/>
    <w:uiPriority w:val="20"/>
    <w:qFormat/>
    <w:rsid w:val="00B076E1"/>
    <w:rPr>
      <w:rFonts w:ascii="Arial" w:hAnsi="Arial" w:cs="Arial"/>
      <w:b/>
      <w:color w:val="365F91"/>
      <w:sz w:val="24"/>
      <w:szCs w:val="24"/>
    </w:rPr>
  </w:style>
  <w:style w:type="paragraph" w:styleId="a9">
    <w:name w:val="No Spacing"/>
    <w:basedOn w:val="a"/>
    <w:link w:val="aa"/>
    <w:uiPriority w:val="1"/>
    <w:qFormat/>
    <w:rsid w:val="00B076E1"/>
    <w:pPr>
      <w:spacing w:line="240" w:lineRule="auto"/>
    </w:pPr>
    <w:rPr>
      <w:color w:val="auto"/>
      <w:szCs w:val="22"/>
    </w:rPr>
  </w:style>
  <w:style w:type="character" w:customStyle="1" w:styleId="aa">
    <w:name w:val="Без интервала Знак"/>
    <w:link w:val="a9"/>
    <w:uiPriority w:val="1"/>
    <w:rsid w:val="00B076E1"/>
    <w:rPr>
      <w:rFonts w:ascii="Arial" w:hAnsi="Arial"/>
      <w:sz w:val="24"/>
    </w:rPr>
  </w:style>
  <w:style w:type="paragraph" w:styleId="ab">
    <w:name w:val="List Paragraph"/>
    <w:basedOn w:val="a"/>
    <w:link w:val="ac"/>
    <w:uiPriority w:val="99"/>
    <w:qFormat/>
    <w:rsid w:val="00B076E1"/>
    <w:pPr>
      <w:ind w:left="720"/>
      <w:contextualSpacing/>
    </w:pPr>
  </w:style>
  <w:style w:type="character" w:customStyle="1" w:styleId="ac">
    <w:name w:val="Абзац списка Знак"/>
    <w:basedOn w:val="a0"/>
    <w:link w:val="ab"/>
    <w:uiPriority w:val="34"/>
    <w:rsid w:val="00D76702"/>
    <w:rPr>
      <w:rFonts w:ascii="Arial" w:hAnsi="Arial"/>
      <w:color w:val="000000"/>
      <w:sz w:val="24"/>
      <w:lang w:eastAsia="en-US"/>
    </w:rPr>
  </w:style>
  <w:style w:type="paragraph" w:styleId="22">
    <w:name w:val="Quote"/>
    <w:aliases w:val="Оглавление 2 Знак,Цитата 2 Знак1 Знак,Оглавление 2 Знак Знак Знак,Цитата 2 Знак1 Знак Знак Знак,Оглавление 2 Знак Знак Знак Знак Знак"/>
    <w:basedOn w:val="a"/>
    <w:next w:val="a"/>
    <w:link w:val="23"/>
    <w:uiPriority w:val="29"/>
    <w:qFormat/>
    <w:rsid w:val="00B076E1"/>
    <w:rPr>
      <w:rFonts w:ascii="Cambria" w:hAnsi="Cambria"/>
      <w:i/>
      <w:iCs/>
      <w:color w:val="auto"/>
      <w:sz w:val="22"/>
      <w:szCs w:val="22"/>
    </w:rPr>
  </w:style>
  <w:style w:type="character" w:customStyle="1" w:styleId="23">
    <w:name w:val="Цитата 2 Знак"/>
    <w:aliases w:val="Оглавление 2 Знак Знак,Цитата 2 Знак1 Знак Знак,Оглавление 2 Знак Знак Знак Знак,Цитата 2 Знак1 Знак Знак Знак Знак,Оглавление 2 Знак Знак Знак Знак Знак Знак"/>
    <w:link w:val="22"/>
    <w:uiPriority w:val="29"/>
    <w:rsid w:val="00B076E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076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="Cambria" w:hAnsi="Cambria"/>
      <w:i/>
      <w:iCs/>
      <w:color w:val="auto"/>
      <w:sz w:val="22"/>
      <w:szCs w:val="22"/>
    </w:rPr>
  </w:style>
  <w:style w:type="character" w:customStyle="1" w:styleId="ae">
    <w:name w:val="Выделенная цитата Знак"/>
    <w:link w:val="ad"/>
    <w:uiPriority w:val="30"/>
    <w:rsid w:val="00B076E1"/>
    <w:rPr>
      <w:i/>
      <w:iCs/>
    </w:rPr>
  </w:style>
  <w:style w:type="character" w:styleId="af">
    <w:name w:val="Subtle Emphasis"/>
    <w:uiPriority w:val="19"/>
    <w:qFormat/>
    <w:rsid w:val="00B076E1"/>
    <w:rPr>
      <w:rFonts w:ascii="Calibri" w:hAnsi="Calibri" w:cs="Calibri"/>
    </w:rPr>
  </w:style>
  <w:style w:type="character" w:styleId="af0">
    <w:name w:val="Intense Emphasis"/>
    <w:uiPriority w:val="21"/>
    <w:qFormat/>
    <w:rsid w:val="00B076E1"/>
    <w:rPr>
      <w:b/>
      <w:bCs/>
      <w:i/>
      <w:iCs/>
      <w:color w:val="E36C0A"/>
    </w:rPr>
  </w:style>
  <w:style w:type="character" w:styleId="af1">
    <w:name w:val="Subtle Reference"/>
    <w:uiPriority w:val="31"/>
    <w:qFormat/>
    <w:rsid w:val="00B076E1"/>
    <w:rPr>
      <w:smallCaps/>
    </w:rPr>
  </w:style>
  <w:style w:type="character" w:styleId="af2">
    <w:name w:val="Intense Reference"/>
    <w:uiPriority w:val="32"/>
    <w:qFormat/>
    <w:rsid w:val="00B076E1"/>
    <w:rPr>
      <w:b/>
      <w:bCs/>
      <w:smallCaps/>
    </w:rPr>
  </w:style>
  <w:style w:type="character" w:styleId="af3">
    <w:name w:val="Book Title"/>
    <w:uiPriority w:val="33"/>
    <w:qFormat/>
    <w:rsid w:val="00B076E1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B076E1"/>
    <w:pPr>
      <w:numPr>
        <w:numId w:val="0"/>
      </w:numPr>
      <w:outlineLvl w:val="9"/>
    </w:pPr>
  </w:style>
  <w:style w:type="character" w:customStyle="1" w:styleId="af5">
    <w:name w:val="Заголовок оглавлений"/>
    <w:rsid w:val="008E6B2D"/>
    <w:rPr>
      <w:rFonts w:ascii="Arial" w:hAnsi="Arial"/>
      <w:b/>
      <w:color w:val="1F497D"/>
      <w:sz w:val="24"/>
    </w:rPr>
  </w:style>
  <w:style w:type="character" w:customStyle="1" w:styleId="af6">
    <w:name w:val="Название документа"/>
    <w:rsid w:val="00BB164E"/>
    <w:rPr>
      <w:rFonts w:ascii="Arial" w:hAnsi="Arial"/>
      <w:b/>
      <w:color w:val="4F81BD"/>
      <w:sz w:val="28"/>
    </w:rPr>
  </w:style>
  <w:style w:type="paragraph" w:styleId="af7">
    <w:name w:val="header"/>
    <w:link w:val="af8"/>
    <w:unhideWhenUsed/>
    <w:rsid w:val="00481517"/>
    <w:pPr>
      <w:tabs>
        <w:tab w:val="center" w:pos="4677"/>
        <w:tab w:val="right" w:pos="9355"/>
      </w:tabs>
      <w:spacing w:after="200" w:line="276" w:lineRule="auto"/>
    </w:pPr>
    <w:rPr>
      <w:rFonts w:ascii="Bookman Old Style" w:hAnsi="Bookman Old Style"/>
      <w:color w:val="365F91"/>
      <w:sz w:val="36"/>
      <w:szCs w:val="22"/>
      <w:lang w:eastAsia="en-US"/>
    </w:rPr>
  </w:style>
  <w:style w:type="character" w:customStyle="1" w:styleId="af8">
    <w:name w:val="Верхний колонтитул Знак"/>
    <w:link w:val="af7"/>
    <w:uiPriority w:val="99"/>
    <w:rsid w:val="00481517"/>
    <w:rPr>
      <w:rFonts w:ascii="Bookman Old Style" w:hAnsi="Bookman Old Style" w:cs="Times New Roman"/>
      <w:color w:val="365F91"/>
      <w:sz w:val="36"/>
      <w:szCs w:val="20"/>
      <w:lang w:val="ru-RU"/>
    </w:rPr>
  </w:style>
  <w:style w:type="paragraph" w:styleId="af9">
    <w:name w:val="footer"/>
    <w:basedOn w:val="a"/>
    <w:link w:val="afa"/>
    <w:uiPriority w:val="99"/>
    <w:unhideWhenUsed/>
    <w:rsid w:val="00D44153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link w:val="af9"/>
    <w:uiPriority w:val="99"/>
    <w:rsid w:val="00D44153"/>
    <w:rPr>
      <w:rFonts w:ascii="Times New Roman" w:hAnsi="Times New Roman" w:cs="Times New Roman"/>
      <w:color w:val="000000"/>
      <w:sz w:val="20"/>
      <w:szCs w:val="20"/>
      <w:lang w:val="ru-RU"/>
    </w:rPr>
  </w:style>
  <w:style w:type="paragraph" w:styleId="afb">
    <w:name w:val="Balloon Text"/>
    <w:basedOn w:val="a"/>
    <w:link w:val="afc"/>
    <w:uiPriority w:val="99"/>
    <w:semiHidden/>
    <w:unhideWhenUsed/>
    <w:rsid w:val="008146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81463B"/>
    <w:rPr>
      <w:rFonts w:ascii="Tahoma" w:hAnsi="Tahoma" w:cs="Tahoma"/>
      <w:color w:val="000000"/>
      <w:sz w:val="16"/>
      <w:szCs w:val="16"/>
      <w:lang w:val="ru-RU"/>
    </w:rPr>
  </w:style>
  <w:style w:type="character" w:styleId="afd">
    <w:name w:val="Hyperlink"/>
    <w:uiPriority w:val="99"/>
    <w:unhideWhenUsed/>
    <w:rsid w:val="0081463B"/>
    <w:rPr>
      <w:color w:val="0000FF"/>
      <w:u w:val="single"/>
    </w:rPr>
  </w:style>
  <w:style w:type="character" w:styleId="afe">
    <w:name w:val="FollowedHyperlink"/>
    <w:uiPriority w:val="99"/>
    <w:semiHidden/>
    <w:unhideWhenUsed/>
    <w:rsid w:val="00B67CA2"/>
    <w:rPr>
      <w:color w:val="800080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21E"/>
    <w:pPr>
      <w:tabs>
        <w:tab w:val="left" w:pos="660"/>
        <w:tab w:val="right" w:leader="dot" w:pos="9923"/>
      </w:tabs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6A3EA3"/>
    <w:pPr>
      <w:tabs>
        <w:tab w:val="left" w:pos="709"/>
        <w:tab w:val="right" w:leader="dot" w:pos="9912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C374F"/>
    <w:pPr>
      <w:tabs>
        <w:tab w:val="left" w:pos="567"/>
        <w:tab w:val="right" w:leader="dot" w:pos="9912"/>
      </w:tabs>
      <w:spacing w:after="100"/>
    </w:pPr>
  </w:style>
  <w:style w:type="table" w:styleId="aff">
    <w:name w:val="Table Grid"/>
    <w:basedOn w:val="a1"/>
    <w:uiPriority w:val="39"/>
    <w:rsid w:val="00331B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heading2">
    <w:name w:val="f_heading2"/>
    <w:basedOn w:val="a0"/>
    <w:rsid w:val="001D2627"/>
  </w:style>
  <w:style w:type="paragraph" w:customStyle="1" w:styleId="aff0">
    <w:name w:val="Картинка без отступа"/>
    <w:rsid w:val="0087026A"/>
    <w:pPr>
      <w:spacing w:after="200" w:line="276" w:lineRule="auto"/>
    </w:pPr>
    <w:rPr>
      <w:rFonts w:ascii="Arial" w:hAnsi="Arial"/>
      <w:color w:val="000000"/>
      <w:sz w:val="24"/>
      <w:szCs w:val="22"/>
      <w:lang w:eastAsia="en-US"/>
    </w:rPr>
  </w:style>
  <w:style w:type="paragraph" w:customStyle="1" w:styleId="aff1">
    <w:name w:val="Данные в таблице"/>
    <w:rsid w:val="0087026A"/>
    <w:pPr>
      <w:spacing w:after="200" w:line="360" w:lineRule="auto"/>
    </w:pPr>
    <w:rPr>
      <w:rFonts w:ascii="Arial" w:hAnsi="Arial"/>
      <w:color w:val="000000"/>
      <w:sz w:val="22"/>
      <w:szCs w:val="22"/>
      <w:lang w:eastAsia="en-US"/>
    </w:rPr>
  </w:style>
  <w:style w:type="paragraph" w:customStyle="1" w:styleId="CharChar1CharChar">
    <w:name w:val="Char Char1 Char Char"/>
    <w:basedOn w:val="a"/>
    <w:rsid w:val="001F5836"/>
    <w:pPr>
      <w:keepNext/>
      <w:widowControl w:val="0"/>
      <w:tabs>
        <w:tab w:val="num" w:pos="2940"/>
        <w:tab w:val="num" w:pos="4253"/>
      </w:tabs>
      <w:autoSpaceDE w:val="0"/>
      <w:autoSpaceDN w:val="0"/>
      <w:adjustRightInd w:val="0"/>
      <w:spacing w:line="240" w:lineRule="auto"/>
      <w:ind w:left="4253" w:hanging="420"/>
      <w:jc w:val="left"/>
    </w:pPr>
    <w:rPr>
      <w:rFonts w:ascii="Times New Roman" w:eastAsia="SimSun" w:hAnsi="Times New Roman"/>
      <w:color w:val="auto"/>
      <w:kern w:val="2"/>
      <w:sz w:val="18"/>
      <w:lang w:val="en-US" w:eastAsia="zh-CN"/>
    </w:rPr>
  </w:style>
  <w:style w:type="paragraph" w:customStyle="1" w:styleId="TableDescription">
    <w:name w:val="Table Description"/>
    <w:rsid w:val="00436F4A"/>
    <w:pPr>
      <w:keepNext/>
      <w:tabs>
        <w:tab w:val="num" w:pos="3420"/>
      </w:tabs>
      <w:spacing w:before="160" w:after="80" w:line="276" w:lineRule="auto"/>
      <w:ind w:left="3420" w:hanging="420"/>
    </w:pPr>
    <w:rPr>
      <w:rFonts w:ascii="Arial Narrow" w:eastAsia="SimHei" w:hAnsi="Arial Narrow" w:cs="Arial Narrow"/>
      <w:snapToGrid w:val="0"/>
      <w:sz w:val="22"/>
      <w:szCs w:val="22"/>
    </w:rPr>
  </w:style>
  <w:style w:type="paragraph" w:customStyle="1" w:styleId="TableHeading">
    <w:name w:val="Table Heading"/>
    <w:rsid w:val="00436F4A"/>
    <w:pPr>
      <w:keepNext/>
      <w:spacing w:before="80" w:after="80" w:line="276" w:lineRule="auto"/>
      <w:jc w:val="center"/>
    </w:pPr>
    <w:rPr>
      <w:rFonts w:ascii="Arial Narrow" w:eastAsia="SimHei" w:hAnsi="Arial Narrow" w:cs="Arial Narrow"/>
      <w:b/>
      <w:bCs/>
      <w:snapToGrid w:val="0"/>
      <w:sz w:val="18"/>
      <w:szCs w:val="18"/>
    </w:rPr>
  </w:style>
  <w:style w:type="paragraph" w:customStyle="1" w:styleId="TableTextChar">
    <w:name w:val="Table Text Char"/>
    <w:rsid w:val="00436F4A"/>
    <w:pPr>
      <w:snapToGrid w:val="0"/>
      <w:spacing w:before="80" w:after="80" w:line="276" w:lineRule="auto"/>
    </w:pPr>
    <w:rPr>
      <w:rFonts w:ascii="Arial" w:eastAsia="SimSun" w:hAnsi="Arial" w:cs="Arial"/>
      <w:snapToGrid w:val="0"/>
      <w:sz w:val="18"/>
      <w:szCs w:val="18"/>
    </w:rPr>
  </w:style>
  <w:style w:type="paragraph" w:customStyle="1" w:styleId="B3711001DC9A4C11A6314D6F32AB03C0">
    <w:name w:val="B3711001DC9A4C11A6314D6F32AB03C0"/>
    <w:rsid w:val="00FE1F2F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customStyle="1" w:styleId="CharChar1CharChar2">
    <w:name w:val="Char Char1 Char Char2"/>
    <w:basedOn w:val="a"/>
    <w:rsid w:val="00FE1F2F"/>
    <w:pPr>
      <w:keepNext/>
      <w:widowControl w:val="0"/>
      <w:tabs>
        <w:tab w:val="num" w:pos="2940"/>
        <w:tab w:val="num" w:pos="4253"/>
      </w:tabs>
      <w:autoSpaceDE w:val="0"/>
      <w:autoSpaceDN w:val="0"/>
      <w:adjustRightInd w:val="0"/>
      <w:spacing w:line="240" w:lineRule="auto"/>
      <w:ind w:left="4253" w:hanging="420"/>
      <w:jc w:val="left"/>
    </w:pPr>
    <w:rPr>
      <w:rFonts w:ascii="Times New Roman" w:eastAsia="SimSun" w:hAnsi="Times New Roman"/>
      <w:color w:val="auto"/>
      <w:kern w:val="2"/>
      <w:sz w:val="18"/>
      <w:lang w:val="en-US" w:eastAsia="zh-CN"/>
    </w:rPr>
  </w:style>
  <w:style w:type="paragraph" w:customStyle="1" w:styleId="aff2">
    <w:name w:val="Кубики"/>
    <w:rsid w:val="00041B69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customStyle="1" w:styleId="CharChar1CharChar1">
    <w:name w:val="Char Char1 Char Char1"/>
    <w:basedOn w:val="a"/>
    <w:rsid w:val="006364A8"/>
    <w:pPr>
      <w:keepNext/>
      <w:widowControl w:val="0"/>
      <w:tabs>
        <w:tab w:val="num" w:pos="2940"/>
        <w:tab w:val="num" w:pos="4253"/>
      </w:tabs>
      <w:autoSpaceDE w:val="0"/>
      <w:autoSpaceDN w:val="0"/>
      <w:adjustRightInd w:val="0"/>
      <w:spacing w:line="240" w:lineRule="auto"/>
      <w:ind w:left="4253" w:hanging="420"/>
      <w:jc w:val="left"/>
    </w:pPr>
    <w:rPr>
      <w:rFonts w:ascii="Times New Roman" w:eastAsia="SimSun" w:hAnsi="Times New Roman"/>
      <w:color w:val="auto"/>
      <w:kern w:val="2"/>
      <w:sz w:val="18"/>
      <w:lang w:val="en-US" w:eastAsia="zh-CN"/>
    </w:rPr>
  </w:style>
  <w:style w:type="paragraph" w:customStyle="1" w:styleId="21">
    <w:name w:val="Заголовок 21"/>
    <w:basedOn w:val="a"/>
    <w:rsid w:val="00696AE7"/>
    <w:pPr>
      <w:numPr>
        <w:ilvl w:val="1"/>
        <w:numId w:val="1"/>
      </w:numPr>
      <w:ind w:left="578" w:hanging="578"/>
      <w:jc w:val="center"/>
    </w:pPr>
    <w:rPr>
      <w:rFonts w:ascii="Calibri" w:hAnsi="Calibri"/>
      <w:color w:val="365F91"/>
      <w:lang w:eastAsia="ru-RU"/>
    </w:rPr>
  </w:style>
  <w:style w:type="paragraph" w:customStyle="1" w:styleId="310">
    <w:name w:val="Заголовок 31"/>
    <w:basedOn w:val="a"/>
    <w:rsid w:val="00696AE7"/>
    <w:pPr>
      <w:ind w:left="709" w:hanging="720"/>
      <w:jc w:val="left"/>
    </w:pPr>
    <w:rPr>
      <w:rFonts w:ascii="Calibri" w:hAnsi="Calibri"/>
      <w:color w:val="548DD4"/>
      <w:lang w:eastAsia="ru-RU"/>
    </w:rPr>
  </w:style>
  <w:style w:type="paragraph" w:customStyle="1" w:styleId="41">
    <w:name w:val="Заголовок 41"/>
    <w:basedOn w:val="a"/>
    <w:rsid w:val="00696AE7"/>
    <w:pPr>
      <w:ind w:left="2282" w:hanging="864"/>
    </w:pPr>
    <w:rPr>
      <w:rFonts w:ascii="Calibri" w:hAnsi="Calibri"/>
      <w:lang w:eastAsia="ru-RU"/>
    </w:rPr>
  </w:style>
  <w:style w:type="paragraph" w:customStyle="1" w:styleId="51">
    <w:name w:val="Заголовок 51"/>
    <w:basedOn w:val="a"/>
    <w:rsid w:val="00696AE7"/>
    <w:pPr>
      <w:ind w:left="2426" w:hanging="1008"/>
    </w:pPr>
    <w:rPr>
      <w:rFonts w:ascii="Calibri" w:hAnsi="Calibri"/>
      <w:lang w:eastAsia="ru-RU"/>
    </w:rPr>
  </w:style>
  <w:style w:type="paragraph" w:customStyle="1" w:styleId="61">
    <w:name w:val="Заголовок 61"/>
    <w:basedOn w:val="a"/>
    <w:rsid w:val="00696AE7"/>
    <w:pPr>
      <w:ind w:left="2570" w:hanging="1152"/>
    </w:pPr>
    <w:rPr>
      <w:rFonts w:ascii="Calibri" w:hAnsi="Calibri"/>
      <w:lang w:eastAsia="ru-RU"/>
    </w:rPr>
  </w:style>
  <w:style w:type="paragraph" w:customStyle="1" w:styleId="71">
    <w:name w:val="Заголовок 71"/>
    <w:basedOn w:val="a"/>
    <w:rsid w:val="00696AE7"/>
    <w:pPr>
      <w:ind w:left="2714" w:hanging="1296"/>
    </w:pPr>
    <w:rPr>
      <w:rFonts w:ascii="Calibri" w:hAnsi="Calibri"/>
      <w:lang w:eastAsia="ru-RU"/>
    </w:rPr>
  </w:style>
  <w:style w:type="paragraph" w:customStyle="1" w:styleId="81">
    <w:name w:val="Заголовок 81"/>
    <w:basedOn w:val="a"/>
    <w:rsid w:val="00696AE7"/>
    <w:pPr>
      <w:ind w:left="2858" w:hanging="1440"/>
    </w:pPr>
    <w:rPr>
      <w:rFonts w:ascii="Calibri" w:hAnsi="Calibri"/>
      <w:lang w:eastAsia="ru-RU"/>
    </w:rPr>
  </w:style>
  <w:style w:type="paragraph" w:customStyle="1" w:styleId="91">
    <w:name w:val="Заголовок 91"/>
    <w:basedOn w:val="a"/>
    <w:rsid w:val="00696AE7"/>
    <w:pPr>
      <w:ind w:left="3002" w:hanging="1584"/>
    </w:pPr>
    <w:rPr>
      <w:rFonts w:ascii="Calibri" w:hAnsi="Calibri"/>
      <w:lang w:eastAsia="ru-RU"/>
    </w:rPr>
  </w:style>
  <w:style w:type="paragraph" w:customStyle="1" w:styleId="32">
    <w:name w:val="Обычный3"/>
    <w:rsid w:val="00705E13"/>
    <w:pPr>
      <w:autoSpaceDE w:val="0"/>
      <w:autoSpaceDN w:val="0"/>
      <w:spacing w:after="200" w:line="276" w:lineRule="auto"/>
    </w:pPr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Normal1">
    <w:name w:val="Normal1"/>
    <w:rsid w:val="00705E13"/>
    <w:pPr>
      <w:widowControl w:val="0"/>
      <w:autoSpaceDE w:val="0"/>
      <w:autoSpaceDN w:val="0"/>
      <w:spacing w:after="200" w:line="300" w:lineRule="auto"/>
      <w:ind w:firstLine="700"/>
      <w:jc w:val="both"/>
    </w:pPr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aff3">
    <w:name w:val="Обычный.Норма"/>
    <w:rsid w:val="00705E13"/>
    <w:pPr>
      <w:spacing w:after="200" w:line="276" w:lineRule="auto"/>
    </w:pPr>
    <w:rPr>
      <w:rFonts w:ascii="TimesET" w:eastAsia="Times New Roman" w:hAnsi="TimesET"/>
      <w:sz w:val="24"/>
      <w:szCs w:val="22"/>
    </w:rPr>
  </w:style>
  <w:style w:type="paragraph" w:styleId="aff4">
    <w:name w:val="footnote text"/>
    <w:basedOn w:val="a"/>
    <w:link w:val="aff5"/>
    <w:uiPriority w:val="99"/>
    <w:semiHidden/>
    <w:unhideWhenUsed/>
    <w:rsid w:val="00CB231D"/>
    <w:pPr>
      <w:spacing w:line="240" w:lineRule="auto"/>
    </w:pPr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CB231D"/>
    <w:rPr>
      <w:rFonts w:ascii="Arial" w:hAnsi="Arial"/>
      <w:color w:val="000000"/>
      <w:sz w:val="20"/>
      <w:szCs w:val="20"/>
    </w:rPr>
  </w:style>
  <w:style w:type="character" w:styleId="aff6">
    <w:name w:val="footnote reference"/>
    <w:uiPriority w:val="99"/>
    <w:semiHidden/>
    <w:unhideWhenUsed/>
    <w:rsid w:val="00CB231D"/>
    <w:rPr>
      <w:vertAlign w:val="superscript"/>
    </w:rPr>
  </w:style>
  <w:style w:type="paragraph" w:customStyle="1" w:styleId="xl65">
    <w:name w:val="xl65"/>
    <w:basedOn w:val="a"/>
    <w:rsid w:val="005A3AD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color w:val="auto"/>
      <w:sz w:val="20"/>
      <w:lang w:eastAsia="ru-RU"/>
    </w:rPr>
  </w:style>
  <w:style w:type="paragraph" w:customStyle="1" w:styleId="xl66">
    <w:name w:val="xl66"/>
    <w:basedOn w:val="a"/>
    <w:rsid w:val="005A3AD0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color w:val="auto"/>
      <w:sz w:val="20"/>
      <w:lang w:eastAsia="ru-RU"/>
    </w:rPr>
  </w:style>
  <w:style w:type="paragraph" w:customStyle="1" w:styleId="xl67">
    <w:name w:val="xl67"/>
    <w:basedOn w:val="a"/>
    <w:rsid w:val="005A3AD0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color w:val="auto"/>
      <w:sz w:val="20"/>
      <w:lang w:eastAsia="ru-RU"/>
    </w:rPr>
  </w:style>
  <w:style w:type="paragraph" w:customStyle="1" w:styleId="xl68">
    <w:name w:val="xl68"/>
    <w:basedOn w:val="a"/>
    <w:rsid w:val="005A3AD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b/>
      <w:bCs/>
      <w:color w:val="auto"/>
      <w:sz w:val="20"/>
      <w:lang w:eastAsia="ru-RU"/>
    </w:rPr>
  </w:style>
  <w:style w:type="paragraph" w:customStyle="1" w:styleId="xl69">
    <w:name w:val="xl69"/>
    <w:basedOn w:val="a"/>
    <w:rsid w:val="005A3AD0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b/>
      <w:bCs/>
      <w:color w:val="auto"/>
      <w:sz w:val="20"/>
      <w:lang w:eastAsia="ru-RU"/>
    </w:rPr>
  </w:style>
  <w:style w:type="paragraph" w:customStyle="1" w:styleId="xl70">
    <w:name w:val="xl70"/>
    <w:basedOn w:val="a"/>
    <w:rsid w:val="005A3AD0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b/>
      <w:bCs/>
      <w:color w:val="auto"/>
      <w:sz w:val="20"/>
      <w:lang w:eastAsia="ru-RU"/>
    </w:rPr>
  </w:style>
  <w:style w:type="paragraph" w:customStyle="1" w:styleId="xl71">
    <w:name w:val="xl71"/>
    <w:basedOn w:val="a"/>
    <w:rsid w:val="005A3AD0"/>
    <w:pPr>
      <w:shd w:val="clear" w:color="000000" w:fill="FFFFFF"/>
      <w:spacing w:before="100" w:beforeAutospacing="1" w:after="100" w:afterAutospacing="1" w:line="240" w:lineRule="auto"/>
      <w:jc w:val="left"/>
      <w:textAlignment w:val="top"/>
    </w:pPr>
    <w:rPr>
      <w:rFonts w:eastAsia="Times New Roman" w:cs="Arial"/>
      <w:color w:val="auto"/>
      <w:sz w:val="20"/>
      <w:lang w:eastAsia="ru-RU"/>
    </w:rPr>
  </w:style>
  <w:style w:type="paragraph" w:customStyle="1" w:styleId="xl72">
    <w:name w:val="xl72"/>
    <w:basedOn w:val="a"/>
    <w:rsid w:val="005A3AD0"/>
    <w:pPr>
      <w:shd w:val="clear" w:color="000000" w:fill="808080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color w:val="FFFFFF"/>
      <w:sz w:val="32"/>
      <w:szCs w:val="32"/>
      <w:lang w:eastAsia="ru-RU"/>
    </w:rPr>
  </w:style>
  <w:style w:type="paragraph" w:customStyle="1" w:styleId="xl73">
    <w:name w:val="xl73"/>
    <w:basedOn w:val="a"/>
    <w:rsid w:val="005A3AD0"/>
    <w:pPr>
      <w:pBdr>
        <w:top w:val="single" w:sz="4" w:space="0" w:color="000000"/>
        <w:left w:val="single" w:sz="4" w:space="0" w:color="000000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color w:val="auto"/>
      <w:sz w:val="20"/>
      <w:lang w:eastAsia="ru-RU"/>
    </w:rPr>
  </w:style>
  <w:style w:type="paragraph" w:customStyle="1" w:styleId="xl74">
    <w:name w:val="xl74"/>
    <w:basedOn w:val="a"/>
    <w:rsid w:val="005A3AD0"/>
    <w:pPr>
      <w:pBdr>
        <w:top w:val="single" w:sz="4" w:space="0" w:color="000000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color w:val="auto"/>
      <w:sz w:val="20"/>
      <w:lang w:eastAsia="ru-RU"/>
    </w:rPr>
  </w:style>
  <w:style w:type="paragraph" w:customStyle="1" w:styleId="xl75">
    <w:name w:val="xl75"/>
    <w:basedOn w:val="a"/>
    <w:rsid w:val="005A3AD0"/>
    <w:pPr>
      <w:pBdr>
        <w:top w:val="single" w:sz="4" w:space="0" w:color="000000"/>
        <w:bottom w:val="single" w:sz="4" w:space="0" w:color="auto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color w:val="auto"/>
      <w:sz w:val="20"/>
      <w:lang w:eastAsia="ru-RU"/>
    </w:rPr>
  </w:style>
  <w:style w:type="paragraph" w:customStyle="1" w:styleId="xl76">
    <w:name w:val="xl76"/>
    <w:basedOn w:val="a"/>
    <w:rsid w:val="005A3A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b/>
      <w:bCs/>
      <w:color w:val="auto"/>
      <w:sz w:val="20"/>
      <w:lang w:eastAsia="ru-RU"/>
    </w:rPr>
  </w:style>
  <w:style w:type="paragraph" w:customStyle="1" w:styleId="xl77">
    <w:name w:val="xl77"/>
    <w:basedOn w:val="a"/>
    <w:rsid w:val="005A3A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auto"/>
      <w:sz w:val="20"/>
      <w:lang w:eastAsia="ru-RU"/>
    </w:rPr>
  </w:style>
  <w:style w:type="paragraph" w:customStyle="1" w:styleId="xl78">
    <w:name w:val="xl78"/>
    <w:basedOn w:val="a"/>
    <w:rsid w:val="005A3A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ahoma" w:eastAsia="Times New Roman" w:hAnsi="Tahoma" w:cs="Tahoma"/>
      <w:color w:val="auto"/>
      <w:sz w:val="20"/>
      <w:lang w:eastAsia="ru-RU"/>
    </w:rPr>
  </w:style>
  <w:style w:type="paragraph" w:customStyle="1" w:styleId="xl79">
    <w:name w:val="xl79"/>
    <w:basedOn w:val="a"/>
    <w:rsid w:val="005A3A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color w:val="auto"/>
      <w:sz w:val="20"/>
      <w:lang w:eastAsia="ru-RU"/>
    </w:rPr>
  </w:style>
  <w:style w:type="paragraph" w:customStyle="1" w:styleId="xl80">
    <w:name w:val="xl80"/>
    <w:basedOn w:val="a"/>
    <w:rsid w:val="005A3A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Cs w:val="24"/>
      <w:lang w:eastAsia="ru-RU"/>
    </w:rPr>
  </w:style>
  <w:style w:type="paragraph" w:customStyle="1" w:styleId="auto">
    <w:name w:val="auto"/>
    <w:basedOn w:val="a"/>
    <w:rsid w:val="00CD4F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Cs w:val="24"/>
      <w:lang w:eastAsia="ru-RU"/>
    </w:rPr>
  </w:style>
  <w:style w:type="character" w:styleId="aff7">
    <w:name w:val="annotation reference"/>
    <w:basedOn w:val="a0"/>
    <w:uiPriority w:val="99"/>
    <w:semiHidden/>
    <w:unhideWhenUsed/>
    <w:rsid w:val="00B836DC"/>
    <w:rPr>
      <w:sz w:val="22"/>
      <w:szCs w:val="16"/>
    </w:rPr>
  </w:style>
  <w:style w:type="paragraph" w:styleId="aff8">
    <w:name w:val="annotation text"/>
    <w:basedOn w:val="a"/>
    <w:link w:val="aff9"/>
    <w:uiPriority w:val="99"/>
    <w:unhideWhenUsed/>
    <w:rsid w:val="00B836DC"/>
    <w:pPr>
      <w:spacing w:after="160" w:line="240" w:lineRule="auto"/>
      <w:jc w:val="left"/>
    </w:pPr>
    <w:rPr>
      <w:rFonts w:asciiTheme="minorHAnsi" w:eastAsiaTheme="minorEastAsia" w:hAnsiTheme="minorHAnsi" w:cstheme="minorBidi"/>
      <w:color w:val="auto"/>
      <w:sz w:val="22"/>
      <w:lang w:eastAsia="ja-JP"/>
    </w:rPr>
  </w:style>
  <w:style w:type="character" w:customStyle="1" w:styleId="aff9">
    <w:name w:val="Текст примечания Знак"/>
    <w:basedOn w:val="a0"/>
    <w:link w:val="aff8"/>
    <w:uiPriority w:val="99"/>
    <w:rsid w:val="00B836DC"/>
    <w:rPr>
      <w:rFonts w:asciiTheme="minorHAnsi" w:eastAsiaTheme="minorEastAsia" w:hAnsiTheme="minorHAnsi" w:cstheme="minorBidi"/>
      <w:sz w:val="22"/>
      <w:lang w:eastAsia="ja-JP"/>
    </w:rPr>
  </w:style>
  <w:style w:type="paragraph" w:styleId="affa">
    <w:name w:val="Normal (Web)"/>
    <w:basedOn w:val="a"/>
    <w:uiPriority w:val="99"/>
    <w:semiHidden/>
    <w:unhideWhenUsed/>
    <w:rsid w:val="004A14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Cs w:val="24"/>
      <w:lang w:eastAsia="ru-RU"/>
    </w:rPr>
  </w:style>
  <w:style w:type="character" w:customStyle="1" w:styleId="apple-tab-span">
    <w:name w:val="apple-tab-span"/>
    <w:basedOn w:val="a0"/>
    <w:rsid w:val="007B077D"/>
  </w:style>
  <w:style w:type="character" w:styleId="affb">
    <w:name w:val="Unresolved Mention"/>
    <w:basedOn w:val="a0"/>
    <w:uiPriority w:val="99"/>
    <w:semiHidden/>
    <w:unhideWhenUsed/>
    <w:rsid w:val="003F7FC5"/>
    <w:rPr>
      <w:color w:val="605E5C"/>
      <w:shd w:val="clear" w:color="auto" w:fill="E1DFDD"/>
    </w:rPr>
  </w:style>
  <w:style w:type="paragraph" w:styleId="affc">
    <w:name w:val="annotation subject"/>
    <w:basedOn w:val="aff8"/>
    <w:next w:val="aff8"/>
    <w:link w:val="affd"/>
    <w:uiPriority w:val="99"/>
    <w:semiHidden/>
    <w:unhideWhenUsed/>
    <w:rsid w:val="00CD5D8C"/>
    <w:pPr>
      <w:spacing w:after="0"/>
      <w:jc w:val="both"/>
    </w:pPr>
    <w:rPr>
      <w:rFonts w:ascii="Arial" w:eastAsia="Calibri" w:hAnsi="Arial" w:cs="Times New Roman"/>
      <w:b/>
      <w:bCs/>
      <w:color w:val="000000"/>
      <w:sz w:val="20"/>
      <w:lang w:eastAsia="en-US"/>
    </w:rPr>
  </w:style>
  <w:style w:type="character" w:customStyle="1" w:styleId="affd">
    <w:name w:val="Тема примечания Знак"/>
    <w:basedOn w:val="aff9"/>
    <w:link w:val="affc"/>
    <w:uiPriority w:val="99"/>
    <w:semiHidden/>
    <w:rsid w:val="00CD5D8C"/>
    <w:rPr>
      <w:rFonts w:ascii="Arial" w:eastAsiaTheme="minorEastAsia" w:hAnsi="Arial" w:cstheme="minorBidi"/>
      <w:b/>
      <w:bCs/>
      <w:color w:val="000000"/>
      <w:sz w:val="22"/>
      <w:lang w:eastAsia="en-US"/>
    </w:rPr>
  </w:style>
  <w:style w:type="paragraph" w:styleId="affe">
    <w:name w:val="caption"/>
    <w:basedOn w:val="a"/>
    <w:next w:val="a"/>
    <w:uiPriority w:val="35"/>
    <w:unhideWhenUsed/>
    <w:rsid w:val="00A2374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zhenkov\Documents\&#1057;&#1090;&#1080;&#1083;&#1100;%20&#1076;&#1086;&#1082;&#1091;&#1084;&#1077;&#1085;&#1090;&#1072;&#1094;&#1080;&#1080;\&#1058;&#1080;&#1087;&#1086;&#1074;&#1086;&#1081;%20&#1076;&#1086;&#1082;&#1091;&#1084;&#1077;&#1085;&#1090;%20&#1048;&#1052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40__x0430__x0437__x043c__x0435__x0440_ xmlns="7affd6a2-94bf-4f8d-84e4-f1c8f55900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1D09884993DA41B73D8344519A9187" ma:contentTypeVersion="13" ma:contentTypeDescription="Создание документа." ma:contentTypeScope="" ma:versionID="7813e06a918ae9c5cdd103899c5ea548">
  <xsd:schema xmlns:xsd="http://www.w3.org/2001/XMLSchema" xmlns:xs="http://www.w3.org/2001/XMLSchema" xmlns:p="http://schemas.microsoft.com/office/2006/metadata/properties" xmlns:ns2="7affd6a2-94bf-4f8d-84e4-f1c8f5590087" xmlns:ns3="c87264a7-7726-4683-a37a-2ca27d1e12a9" targetNamespace="http://schemas.microsoft.com/office/2006/metadata/properties" ma:root="true" ma:fieldsID="4af013c56f1d7de89a397036e6ca6199" ns2:_="" ns3:_="">
    <xsd:import namespace="7affd6a2-94bf-4f8d-84e4-f1c8f5590087"/>
    <xsd:import namespace="c87264a7-7726-4683-a37a-2ca27d1e12a9"/>
    <xsd:element name="properties">
      <xsd:complexType>
        <xsd:sequence>
          <xsd:element name="documentManagement">
            <xsd:complexType>
              <xsd:all>
                <xsd:element ref="ns2:_x0440__x0430__x0437__x043c__x0435__x0440_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fd6a2-94bf-4f8d-84e4-f1c8f5590087" elementFormDefault="qualified">
    <xsd:import namespace="http://schemas.microsoft.com/office/2006/documentManagement/types"/>
    <xsd:import namespace="http://schemas.microsoft.com/office/infopath/2007/PartnerControls"/>
    <xsd:element name="_x0440__x0430__x0437__x043c__x0435__x0440_" ma:index="8" nillable="true" ma:displayName="размер" ma:internalName="_x0440__x0430__x0437__x043c__x0435__x0440_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64a7-7726-4683-a37a-2ca27d1e1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2C2F2-6293-425E-B346-7D580757E429}">
  <ds:schemaRefs>
    <ds:schemaRef ds:uri="http://schemas.microsoft.com/office/2006/metadata/properties"/>
    <ds:schemaRef ds:uri="http://schemas.microsoft.com/office/infopath/2007/PartnerControls"/>
    <ds:schemaRef ds:uri="7affd6a2-94bf-4f8d-84e4-f1c8f5590087"/>
  </ds:schemaRefs>
</ds:datastoreItem>
</file>

<file path=customXml/itemProps2.xml><?xml version="1.0" encoding="utf-8"?>
<ds:datastoreItem xmlns:ds="http://schemas.openxmlformats.org/officeDocument/2006/customXml" ds:itemID="{CA6A1617-C638-4F19-B62C-531DEF4B3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fd6a2-94bf-4f8d-84e4-f1c8f5590087"/>
    <ds:schemaRef ds:uri="c87264a7-7726-4683-a37a-2ca27d1e1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A937DA-235C-4AB6-8014-A06F4A5E9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EEB3BB-0203-4A5B-A11E-D53ED44E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C:\Users\smozhenkov\Documents\Стиль документации\Типовой документ ИММО.dotx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890</CharactersWithSpaces>
  <SharedDoc>false</SharedDoc>
  <HyperlinkBase/>
  <HLinks>
    <vt:vector size="258" baseType="variant">
      <vt:variant>
        <vt:i4>70647844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_Согласование_с_финансовой</vt:lpwstr>
      </vt:variant>
      <vt:variant>
        <vt:i4>70647844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_Согласование_с_финансовой</vt:lpwstr>
      </vt:variant>
      <vt:variant>
        <vt:i4>2622529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_Согласование_по_статье</vt:lpwstr>
      </vt:variant>
      <vt:variant>
        <vt:i4>6095947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_Краткое_содержание_заявки</vt:lpwstr>
      </vt:variant>
      <vt:variant>
        <vt:i4>70778969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_На_этапе_создания</vt:lpwstr>
      </vt:variant>
      <vt:variant>
        <vt:i4>73794669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_Журнал_действий</vt:lpwstr>
      </vt:variant>
      <vt:variant>
        <vt:i4>1966134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_Toc69374374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_Toc69374373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_Toc69374372</vt:lpwstr>
      </vt:variant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_Toc69374371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_Toc69374370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_Toc69374369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_Toc69374368</vt:lpwstr>
      </vt:variant>
      <vt:variant>
        <vt:i4>1900599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_Toc69374367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_Toc69374366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_Toc69374365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_Toc69374364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_Toc69374363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_Toc69374362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_Toc69374361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_Toc69374360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_Toc69374359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_Toc69374358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_Toc69374357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_Toc69374356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_Toc69374355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_Toc69374354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_Toc69374353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_Toc69374352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_Toc69374351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_Toc69374350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_Toc69374349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_Toc69374348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_Toc69374347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_Toc69374346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_Toc69374345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_Toc69374344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_Toc69374343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_Toc69374342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_Toc69374341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_Toc69374340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_Toc69374339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_Toc69374338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</dc:creator>
  <cp:keywords/>
  <dc:description/>
  <cp:lastModifiedBy>Владимир Клепиков</cp:lastModifiedBy>
  <cp:revision>24</cp:revision>
  <dcterms:created xsi:type="dcterms:W3CDTF">2022-01-10T06:17:00Z</dcterms:created>
  <dcterms:modified xsi:type="dcterms:W3CDTF">2022-03-04T14:40:00Z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0x010100001D09884993DA41B73D8344519A9187</vt:lpwstr>
  </property>
  <property fmtid="{D5CDD505-2E9C-101B-9397-08002B2CF9AE}" pid="3" name="_DocHome">
    <vt:i4>-970666645</vt:i4>
  </property>
</Properties>
</file>